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64741" w14:textId="0596F5A9" w:rsidR="00551D5C" w:rsidRPr="007D313B" w:rsidRDefault="00C241EF" w:rsidP="007D313B">
      <w:pPr>
        <w:pStyle w:val="CourseName"/>
      </w:pPr>
      <w:bookmarkStart w:id="0" w:name="_GoBack"/>
      <w:bookmarkEnd w:id="0"/>
      <w:r w:rsidRPr="007D313B">
        <w:t>Data Manipulation Series Part 1:</w:t>
      </w:r>
      <w:r w:rsidR="00AB0B4E" w:rsidRPr="007D313B">
        <w:t xml:space="preserve"> Basic Data Manipulation</w:t>
      </w:r>
    </w:p>
    <w:p w14:paraId="2EA64742" w14:textId="3F79CAA6" w:rsidR="00836C4E" w:rsidRPr="001F5B66" w:rsidRDefault="00551D5C" w:rsidP="001F5B66">
      <w:pPr>
        <w:pStyle w:val="CourseType"/>
      </w:pPr>
      <w:r w:rsidRPr="001F5B66">
        <w:t xml:space="preserve">Instructor Led | Duration: </w:t>
      </w:r>
      <w:r w:rsidR="00AB0B4E">
        <w:t>0.5</w:t>
      </w:r>
      <w:r w:rsidRPr="001F5B66">
        <w:t xml:space="preserve"> Day</w:t>
      </w:r>
      <w:r w:rsidR="00C70EE1" w:rsidRPr="001F5B66">
        <w:t xml:space="preserve"> | Course </w:t>
      </w:r>
      <w:r w:rsidR="00FD03CE" w:rsidRPr="001F5B66">
        <w:t>Number</w:t>
      </w:r>
      <w:r w:rsidR="00CE6DEA" w:rsidRPr="001F5B66">
        <w:t xml:space="preserve">: </w:t>
      </w:r>
      <w:r w:rsidR="00F978E3">
        <w:t>VZW_576p</w:t>
      </w:r>
    </w:p>
    <w:p w14:paraId="059BAAE3" w14:textId="7D85AA53" w:rsidR="00D21201" w:rsidRPr="00D21201" w:rsidRDefault="00D21201" w:rsidP="00D21201">
      <w:pPr>
        <w:pStyle w:val="CourseDescription"/>
      </w:pPr>
      <w:r w:rsidRPr="00D21201">
        <w:t>Telecom networks are continuing to transform in fundamental ways - cloud platforms are enabling networks to be run as software-based functions. This enables the management of these networks to become software centric and thus require the use of scripting and software-oriented approaches to automate and manage tasks performed on these networks. Besides the network, all industries are starting to leverage feature-rich tools that analyze massive, varied data sets and set the stage for more productive ways to complete tasks.</w:t>
      </w:r>
    </w:p>
    <w:p w14:paraId="66A0E284" w14:textId="6406F22E" w:rsidR="001F5B66" w:rsidRPr="00D21201" w:rsidRDefault="00D21201" w:rsidP="00D21201">
      <w:pPr>
        <w:pStyle w:val="CourseDescription"/>
      </w:pPr>
      <w:r w:rsidRPr="00D21201">
        <w:t>This Data and Productivity Curriculum is made up of several topical Series, with each series comprised of several half day modules. Each Series is focused on one aspect of working with Data in a more productive way.</w:t>
      </w:r>
    </w:p>
    <w:p w14:paraId="2EA64745" w14:textId="34577F50" w:rsidR="00351299" w:rsidRDefault="00351299" w:rsidP="00FD03CE">
      <w:pPr>
        <w:pStyle w:val="CourseDescription"/>
      </w:pPr>
    </w:p>
    <w:p w14:paraId="2EA64746" w14:textId="1BBBE9B8" w:rsidR="00182EB6" w:rsidRDefault="00A86098" w:rsidP="00517D91">
      <w:pPr>
        <w:pStyle w:val="BasicParagraph"/>
        <w:tabs>
          <w:tab w:val="left" w:pos="5130"/>
        </w:tabs>
        <w:spacing w:line="240" w:lineRule="auto"/>
        <w:rPr>
          <w:rFonts w:ascii="Franklin Gothic Book" w:hAnsi="Franklin Gothic Book"/>
          <w:color w:val="auto"/>
          <w:sz w:val="21"/>
          <w:szCs w:val="21"/>
        </w:rPr>
      </w:pPr>
      <w:r>
        <w:rPr>
          <w:noProof/>
        </w:rPr>
        <mc:AlternateContent>
          <mc:Choice Requires="wps">
            <w:drawing>
              <wp:anchor distT="0" distB="0" distL="114300" distR="114300" simplePos="0" relativeHeight="251659264" behindDoc="0" locked="0" layoutInCell="1" allowOverlap="1" wp14:anchorId="29E592EB" wp14:editId="12D70D9E">
                <wp:simplePos x="0" y="0"/>
                <wp:positionH relativeFrom="column">
                  <wp:posOffset>4271010</wp:posOffset>
                </wp:positionH>
                <wp:positionV relativeFrom="paragraph">
                  <wp:posOffset>172720</wp:posOffset>
                </wp:positionV>
                <wp:extent cx="0" cy="4663440"/>
                <wp:effectExtent l="0" t="0" r="38100" b="22860"/>
                <wp:wrapNone/>
                <wp:docPr id="4" name="Straight Connector 4"/>
                <wp:cNvGraphicFramePr/>
                <a:graphic xmlns:a="http://schemas.openxmlformats.org/drawingml/2006/main">
                  <a:graphicData uri="http://schemas.microsoft.com/office/word/2010/wordprocessingShape">
                    <wps:wsp>
                      <wps:cNvCnPr/>
                      <wps:spPr>
                        <a:xfrm>
                          <a:off x="0" y="0"/>
                          <a:ext cx="0" cy="466344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454D8"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3pt,13.6pt" to="336.3pt,3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" strokecolor="#f79646 [3209]"/>
            </w:pict>
          </mc:Fallback>
        </mc:AlternateContent>
      </w:r>
    </w:p>
    <w:p w14:paraId="2EA64747" w14:textId="77777777" w:rsidR="00182EB6" w:rsidRPr="00094AFB" w:rsidRDefault="00182EB6" w:rsidP="00517D91">
      <w:pPr>
        <w:pStyle w:val="BasicParagraph"/>
        <w:tabs>
          <w:tab w:val="left" w:pos="5130"/>
        </w:tabs>
        <w:spacing w:line="240" w:lineRule="auto"/>
        <w:rPr>
          <w:rFonts w:ascii="Franklin Gothic Book" w:hAnsi="Franklin Gothic Book" w:cs="Franklin Gothic Book"/>
          <w:color w:val="595959" w:themeColor="text1" w:themeTint="A6"/>
          <w:sz w:val="22"/>
          <w:szCs w:val="22"/>
        </w:rPr>
        <w:sectPr w:rsidR="00182EB6" w:rsidRPr="00094AFB" w:rsidSect="004E3FAC">
          <w:headerReference w:type="even" r:id="rId11"/>
          <w:headerReference w:type="default" r:id="rId12"/>
          <w:footerReference w:type="even" r:id="rId13"/>
          <w:footerReference w:type="default" r:id="rId14"/>
          <w:headerReference w:type="first" r:id="rId15"/>
          <w:footerReference w:type="first" r:id="rId16"/>
          <w:pgSz w:w="15840" w:h="12240" w:orient="landscape" w:code="1"/>
          <w:pgMar w:top="576" w:right="907" w:bottom="1080" w:left="907" w:header="0" w:footer="432" w:gutter="0"/>
          <w:cols w:space="720"/>
          <w:docGrid w:linePitch="360"/>
        </w:sectPr>
      </w:pPr>
    </w:p>
    <w:p w14:paraId="2EA64748" w14:textId="77777777" w:rsidR="007705B5" w:rsidRPr="00747A4A" w:rsidRDefault="00182EB6" w:rsidP="00717FA6">
      <w:pPr>
        <w:pStyle w:val="BasicParagraph"/>
        <w:tabs>
          <w:tab w:val="left" w:pos="240"/>
          <w:tab w:val="left" w:pos="468"/>
        </w:tabs>
        <w:suppressAutoHyphens/>
        <w:spacing w:after="40" w:line="240" w:lineRule="auto"/>
        <w:rPr>
          <w:rFonts w:ascii="Franklin Gothic Medium" w:hAnsi="Franklin Gothic Medium" w:cs="Franklin Gothic Medium"/>
          <w:color w:val="auto"/>
        </w:rPr>
      </w:pPr>
      <w:r>
        <w:rPr>
          <w:rFonts w:ascii="Franklin Gothic Medium" w:hAnsi="Franklin Gothic Medium" w:cs="Franklin Gothic Medium"/>
          <w:color w:val="auto"/>
        </w:rPr>
        <w:t>I</w:t>
      </w:r>
      <w:r w:rsidR="007705B5" w:rsidRPr="00747A4A">
        <w:rPr>
          <w:rFonts w:ascii="Franklin Gothic Medium" w:hAnsi="Franklin Gothic Medium" w:cs="Franklin Gothic Medium"/>
          <w:color w:val="auto"/>
        </w:rPr>
        <w:t>ntended Audience</w:t>
      </w:r>
    </w:p>
    <w:p w14:paraId="2EA6474A" w14:textId="6057E05F" w:rsidR="008D65A3" w:rsidRPr="00D21201" w:rsidRDefault="00D21201" w:rsidP="008D65A3">
      <w:pPr>
        <w:pStyle w:val="BasicParagraph"/>
        <w:tabs>
          <w:tab w:val="left" w:pos="240"/>
          <w:tab w:val="left" w:pos="468"/>
        </w:tabs>
        <w:suppressAutoHyphens/>
        <w:spacing w:line="276" w:lineRule="auto"/>
        <w:rPr>
          <w:rFonts w:ascii="Franklin Gothic Book" w:hAnsi="Franklin Gothic Book" w:cs="Franklin Gothic Book"/>
          <w:noProof/>
          <w:color w:val="auto"/>
          <w:sz w:val="20"/>
          <w:szCs w:val="20"/>
        </w:rPr>
      </w:pPr>
      <w:r w:rsidRPr="00D21201">
        <w:rPr>
          <w:rFonts w:ascii="Franklin Gothic Book" w:hAnsi="Franklin Gothic Book" w:cs="Franklin Gothic Book"/>
          <w:noProof/>
          <w:color w:val="auto"/>
          <w:sz w:val="20"/>
          <w:szCs w:val="20"/>
        </w:rPr>
        <w:t>This workshop is intended for anyone who wants to build knowledge and skills related to leveraging data tools to be more productive.</w:t>
      </w:r>
    </w:p>
    <w:p w14:paraId="264792D3" w14:textId="77777777" w:rsidR="00D21201" w:rsidRPr="00747A4A" w:rsidRDefault="00D21201" w:rsidP="008D65A3">
      <w:pPr>
        <w:pStyle w:val="BasicParagraph"/>
        <w:tabs>
          <w:tab w:val="left" w:pos="240"/>
          <w:tab w:val="left" w:pos="468"/>
        </w:tabs>
        <w:suppressAutoHyphens/>
        <w:spacing w:line="276" w:lineRule="auto"/>
        <w:rPr>
          <w:rFonts w:ascii="Franklin Gothic Book" w:hAnsi="Franklin Gothic Book" w:cs="Franklin Gothic Book"/>
          <w:color w:val="auto"/>
          <w:sz w:val="20"/>
          <w:szCs w:val="20"/>
        </w:rPr>
      </w:pPr>
    </w:p>
    <w:p w14:paraId="2EA6474B" w14:textId="77777777" w:rsidR="008D65A3" w:rsidRPr="00747A4A" w:rsidRDefault="008D65A3" w:rsidP="008D65A3">
      <w:pPr>
        <w:pStyle w:val="BasicParagraph"/>
        <w:tabs>
          <w:tab w:val="left" w:pos="240"/>
          <w:tab w:val="left" w:pos="468"/>
        </w:tabs>
        <w:suppressAutoHyphens/>
        <w:spacing w:after="40" w:line="240" w:lineRule="auto"/>
        <w:rPr>
          <w:rFonts w:ascii="Franklin Gothic Medium" w:hAnsi="Franklin Gothic Medium" w:cs="Franklin Gothic Medium"/>
          <w:color w:val="auto"/>
        </w:rPr>
      </w:pPr>
      <w:r w:rsidRPr="00747A4A">
        <w:rPr>
          <w:rFonts w:ascii="Franklin Gothic Medium" w:hAnsi="Franklin Gothic Medium" w:cs="Franklin Gothic Medium"/>
          <w:color w:val="auto"/>
        </w:rPr>
        <w:t>Learning Objectives</w:t>
      </w:r>
    </w:p>
    <w:p w14:paraId="2EA6474C" w14:textId="77777777" w:rsidR="008D65A3" w:rsidRPr="00F6279A" w:rsidRDefault="008D65A3" w:rsidP="00F6279A">
      <w:pPr>
        <w:pStyle w:val="BasicParagraph"/>
        <w:tabs>
          <w:tab w:val="left" w:pos="240"/>
          <w:tab w:val="left" w:pos="468"/>
        </w:tabs>
        <w:suppressAutoHyphens/>
        <w:spacing w:after="40" w:line="276" w:lineRule="auto"/>
        <w:rPr>
          <w:rFonts w:ascii="Franklin Gothic Book" w:hAnsi="Franklin Gothic Book" w:cs="Franklin Gothic Book"/>
          <w:color w:val="auto"/>
          <w:sz w:val="20"/>
          <w:szCs w:val="20"/>
        </w:rPr>
      </w:pPr>
      <w:r w:rsidRPr="00747A4A">
        <w:rPr>
          <w:rFonts w:ascii="Franklin Gothic Book" w:hAnsi="Franklin Gothic Book" w:cs="Franklin Gothic Book"/>
          <w:color w:val="auto"/>
          <w:sz w:val="20"/>
          <w:szCs w:val="20"/>
        </w:rPr>
        <w:t xml:space="preserve">After completing this </w:t>
      </w:r>
      <w:r w:rsidR="00564CD3">
        <w:rPr>
          <w:rFonts w:ascii="Franklin Gothic Book" w:hAnsi="Franklin Gothic Book" w:cs="Franklin Gothic Book"/>
          <w:color w:val="auto"/>
          <w:sz w:val="20"/>
          <w:szCs w:val="20"/>
        </w:rPr>
        <w:t>workshop</w:t>
      </w:r>
      <w:r w:rsidRPr="00747A4A">
        <w:rPr>
          <w:rFonts w:ascii="Franklin Gothic Book" w:hAnsi="Franklin Gothic Book" w:cs="Franklin Gothic Book"/>
          <w:color w:val="auto"/>
          <w:sz w:val="20"/>
          <w:szCs w:val="20"/>
        </w:rPr>
        <w:t>, the student will be able to:</w:t>
      </w:r>
    </w:p>
    <w:p w14:paraId="4EAABFAB" w14:textId="55544FDE" w:rsidR="00D85FB6" w:rsidRPr="00746267" w:rsidRDefault="00D85FB6" w:rsidP="00FD03CE">
      <w:pPr>
        <w:pStyle w:val="LearningObjectives"/>
      </w:pPr>
      <w:r w:rsidRPr="00746267">
        <w:t>Exp</w:t>
      </w:r>
      <w:r w:rsidR="001F0079">
        <w:t>lain the structure of an Excel w</w:t>
      </w:r>
      <w:r w:rsidRPr="00746267">
        <w:t>orkbook</w:t>
      </w:r>
    </w:p>
    <w:p w14:paraId="5A6D18EE" w14:textId="77777777" w:rsidR="001F0079" w:rsidRPr="001F0079" w:rsidRDefault="00746267" w:rsidP="00FD03CE">
      <w:pPr>
        <w:pStyle w:val="LearningObjectives"/>
      </w:pPr>
      <w:r w:rsidRPr="001F0079">
        <w:t xml:space="preserve">List the various types of </w:t>
      </w:r>
      <w:r w:rsidR="001F0079" w:rsidRPr="001F0079">
        <w:t>cell formats according to contents</w:t>
      </w:r>
    </w:p>
    <w:p w14:paraId="2FF8AE48" w14:textId="73252AE5" w:rsidR="001F0079" w:rsidRPr="001F0079" w:rsidRDefault="001F0079" w:rsidP="00FD03CE">
      <w:pPr>
        <w:pStyle w:val="LearningObjectives"/>
      </w:pPr>
      <w:r w:rsidRPr="001F0079">
        <w:t xml:space="preserve">Use filters to view </w:t>
      </w:r>
      <w:r>
        <w:t>d</w:t>
      </w:r>
      <w:r w:rsidRPr="001F0079">
        <w:t xml:space="preserve">ata </w:t>
      </w:r>
      <w:r w:rsidR="001E6367">
        <w:t xml:space="preserve">that is </w:t>
      </w:r>
      <w:r w:rsidRPr="001F0079">
        <w:t xml:space="preserve">relevant </w:t>
      </w:r>
      <w:r>
        <w:t xml:space="preserve">in </w:t>
      </w:r>
      <w:r w:rsidR="001E6367">
        <w:t xml:space="preserve">a </w:t>
      </w:r>
      <w:r>
        <w:t>context</w:t>
      </w:r>
    </w:p>
    <w:p w14:paraId="2EA6474D" w14:textId="53DD3BC0" w:rsidR="008D65A3" w:rsidRPr="001E6367" w:rsidRDefault="001E6367" w:rsidP="00FD03CE">
      <w:pPr>
        <w:pStyle w:val="LearningObjectives"/>
      </w:pPr>
      <w:r w:rsidRPr="001E6367">
        <w:t xml:space="preserve">Sort large data sets to identify useful data </w:t>
      </w:r>
    </w:p>
    <w:p w14:paraId="55945AAB" w14:textId="77777777" w:rsidR="001E6367" w:rsidRPr="001E6367" w:rsidRDefault="001E6367" w:rsidP="00E6680C">
      <w:pPr>
        <w:pStyle w:val="LearningObjectives"/>
      </w:pPr>
      <w:r w:rsidRPr="001E6367">
        <w:t xml:space="preserve">Write conditions to format cells as per the data </w:t>
      </w:r>
    </w:p>
    <w:p w14:paraId="2EA6474F" w14:textId="3DC89771" w:rsidR="00245F50" w:rsidRDefault="001E6367" w:rsidP="00567549">
      <w:pPr>
        <w:pStyle w:val="LearningObjectives"/>
      </w:pPr>
      <w:r>
        <w:t>Setup print areas to print relevant data</w:t>
      </w:r>
    </w:p>
    <w:p w14:paraId="5366A683" w14:textId="585724B9" w:rsidR="00B22A4B" w:rsidRPr="001E6367" w:rsidRDefault="00B22A4B" w:rsidP="00567549">
      <w:pPr>
        <w:pStyle w:val="LearningObjectives"/>
      </w:pPr>
      <w:r>
        <w:t>Describe how charts may be used to present data</w:t>
      </w:r>
    </w:p>
    <w:p w14:paraId="2EA64751" w14:textId="77777777" w:rsidR="008D65A3" w:rsidRPr="00182EB6" w:rsidRDefault="008D65A3" w:rsidP="008D65A3">
      <w:pPr>
        <w:pStyle w:val="LearningObjectives"/>
        <w:numPr>
          <w:ilvl w:val="0"/>
          <w:numId w:val="0"/>
        </w:numPr>
        <w:spacing w:after="0"/>
      </w:pPr>
    </w:p>
    <w:p w14:paraId="2EA64752" w14:textId="77777777" w:rsidR="008D65A3" w:rsidRDefault="008D65A3" w:rsidP="008D65A3">
      <w:pPr>
        <w:pStyle w:val="BasicParagraph"/>
        <w:tabs>
          <w:tab w:val="left" w:pos="240"/>
          <w:tab w:val="left" w:pos="468"/>
        </w:tabs>
        <w:suppressAutoHyphens/>
        <w:spacing w:after="40" w:line="240" w:lineRule="auto"/>
        <w:rPr>
          <w:rFonts w:ascii="Franklin Gothic Medium" w:hAnsi="Franklin Gothic Medium" w:cs="Franklin Gothic Medium"/>
          <w:color w:val="auto"/>
        </w:rPr>
      </w:pPr>
      <w:r w:rsidRPr="00747A4A">
        <w:rPr>
          <w:rFonts w:ascii="Franklin Gothic Medium" w:hAnsi="Franklin Gothic Medium" w:cs="Franklin Gothic Medium"/>
          <w:color w:val="auto"/>
        </w:rPr>
        <w:t>Suggested Prerequisites</w:t>
      </w:r>
    </w:p>
    <w:p w14:paraId="2EA64753" w14:textId="7A466A17" w:rsidR="008D65A3" w:rsidRPr="001F5B66" w:rsidRDefault="00FC3FE7" w:rsidP="001F5B66">
      <w:pPr>
        <w:pStyle w:val="LearningObjectives"/>
      </w:pPr>
      <w:r w:rsidRPr="001F5B66">
        <w:t>Awareness of t</w:t>
      </w:r>
      <w:r w:rsidR="00B27DAF" w:rsidRPr="001F5B66">
        <w:t>elecom network</w:t>
      </w:r>
    </w:p>
    <w:p w14:paraId="7A60E365" w14:textId="3306A77C" w:rsidR="00985F97" w:rsidRPr="001F5B66" w:rsidRDefault="00AB0B4E" w:rsidP="001F5B66">
      <w:pPr>
        <w:pStyle w:val="LearningObjectives"/>
      </w:pPr>
      <w:r>
        <w:t>Basic knowledge of Excel</w:t>
      </w:r>
    </w:p>
    <w:p w14:paraId="2EA64754" w14:textId="77777777" w:rsidR="00A4740A" w:rsidRPr="00A86098" w:rsidRDefault="00A4740A" w:rsidP="00A86098">
      <w:pPr>
        <w:pStyle w:val="LearningObjectives"/>
        <w:numPr>
          <w:ilvl w:val="0"/>
          <w:numId w:val="0"/>
        </w:numPr>
        <w:spacing w:after="0"/>
      </w:pPr>
    </w:p>
    <w:p w14:paraId="2EA64755" w14:textId="77777777" w:rsidR="00610FE2" w:rsidRPr="00FD03CE" w:rsidRDefault="00A4740A" w:rsidP="00FD03CE">
      <w:pPr>
        <w:pStyle w:val="BasicParagraph"/>
        <w:tabs>
          <w:tab w:val="left" w:pos="240"/>
          <w:tab w:val="left" w:pos="468"/>
        </w:tabs>
        <w:suppressAutoHyphens/>
        <w:spacing w:after="40" w:line="240" w:lineRule="auto"/>
        <w:rPr>
          <w:rFonts w:ascii="Franklin Gothic Medium" w:hAnsi="Franklin Gothic Medium" w:cs="Franklin Gothic Medium"/>
          <w:color w:val="auto"/>
        </w:rPr>
      </w:pPr>
      <w:r w:rsidRPr="00FD03CE">
        <w:rPr>
          <w:rFonts w:ascii="Franklin Gothic Medium" w:hAnsi="Franklin Gothic Medium" w:cs="Franklin Gothic Medium"/>
          <w:color w:val="auto"/>
        </w:rPr>
        <w:t>Required Equipment</w:t>
      </w:r>
    </w:p>
    <w:p w14:paraId="2EA64756" w14:textId="169C9995" w:rsidR="00A4740A" w:rsidRPr="001F5B66" w:rsidRDefault="00A4740A" w:rsidP="001F5B66">
      <w:pPr>
        <w:pStyle w:val="LearningObjectives"/>
      </w:pPr>
      <w:r w:rsidRPr="001F5B66">
        <w:t xml:space="preserve">Students will need a laptop with </w:t>
      </w:r>
      <w:r w:rsidR="00AB0B4E">
        <w:t>MS-Excel</w:t>
      </w:r>
    </w:p>
    <w:p w14:paraId="2EA64757" w14:textId="77777777" w:rsidR="00182EB6" w:rsidRDefault="00182EB6" w:rsidP="00182EB6">
      <w:pPr>
        <w:pStyle w:val="BasicParagraph"/>
        <w:tabs>
          <w:tab w:val="left" w:pos="240"/>
          <w:tab w:val="left" w:pos="468"/>
          <w:tab w:val="left" w:pos="900"/>
        </w:tabs>
        <w:suppressAutoHyphens/>
        <w:spacing w:line="276" w:lineRule="auto"/>
        <w:rPr>
          <w:rFonts w:ascii="Franklin Gothic Book" w:hAnsi="Franklin Gothic Book" w:cs="Franklin Gothic Book"/>
          <w:color w:val="auto"/>
          <w:sz w:val="20"/>
          <w:szCs w:val="20"/>
        </w:rPr>
      </w:pPr>
    </w:p>
    <w:p w14:paraId="2EA64758" w14:textId="77777777" w:rsidR="00D55D2B" w:rsidRPr="00E24D45" w:rsidRDefault="008D65A3" w:rsidP="00182EB6">
      <w:pPr>
        <w:pStyle w:val="BasicParagraph"/>
        <w:tabs>
          <w:tab w:val="left" w:pos="240"/>
          <w:tab w:val="left" w:pos="468"/>
        </w:tabs>
        <w:suppressAutoHyphens/>
        <w:spacing w:after="40" w:line="240" w:lineRule="auto"/>
        <w:rPr>
          <w:rFonts w:ascii="Franklin Gothic Medium" w:hAnsi="Franklin Gothic Medium" w:cs="Franklin Gothic Medium"/>
          <w:color w:val="auto"/>
        </w:rPr>
      </w:pPr>
      <w:r>
        <w:rPr>
          <w:rFonts w:ascii="Franklin Gothic Book" w:hAnsi="Franklin Gothic Book" w:cs="Franklin Gothic Book"/>
          <w:color w:val="auto"/>
          <w:sz w:val="20"/>
          <w:szCs w:val="20"/>
        </w:rPr>
        <w:br w:type="column"/>
      </w:r>
      <w:r w:rsidR="00D55D2B" w:rsidRPr="00E24D45">
        <w:rPr>
          <w:rFonts w:ascii="Franklin Gothic Medium" w:hAnsi="Franklin Gothic Medium" w:cs="Franklin Gothic Medium"/>
          <w:color w:val="auto"/>
        </w:rPr>
        <w:t>Course Outline</w:t>
      </w:r>
    </w:p>
    <w:p w14:paraId="420900F5" w14:textId="04804E1A" w:rsidR="00985F97" w:rsidRPr="00A553E9" w:rsidRDefault="00161DB6" w:rsidP="001F5B66">
      <w:pPr>
        <w:pStyle w:val="OutlineHeading"/>
        <w:spacing w:line="276" w:lineRule="auto"/>
      </w:pPr>
      <w:r w:rsidRPr="00A553E9">
        <w:t>Idiosyncrasies of Data</w:t>
      </w:r>
    </w:p>
    <w:p w14:paraId="0834BB8B" w14:textId="7146204D" w:rsidR="00317B79" w:rsidRDefault="00317B79" w:rsidP="001F5B66">
      <w:pPr>
        <w:pStyle w:val="OutlineBody"/>
        <w:spacing w:line="276" w:lineRule="auto"/>
      </w:pPr>
      <w:r>
        <w:t>Hierarchy of an Excel Workbook</w:t>
      </w:r>
    </w:p>
    <w:p w14:paraId="54909CE7" w14:textId="6B5D52DB" w:rsidR="00161DB6" w:rsidRDefault="00282635" w:rsidP="001F5B66">
      <w:pPr>
        <w:pStyle w:val="OutlineBody"/>
        <w:spacing w:line="276" w:lineRule="auto"/>
      </w:pPr>
      <w:r>
        <w:t>Cell types by content</w:t>
      </w:r>
    </w:p>
    <w:p w14:paraId="7D3312B6" w14:textId="17498AA8" w:rsidR="00D34DB4" w:rsidRPr="00A553E9" w:rsidRDefault="00D34DB4" w:rsidP="001F5B66">
      <w:pPr>
        <w:pStyle w:val="OutlineBody"/>
        <w:spacing w:line="276" w:lineRule="auto"/>
      </w:pPr>
      <w:r>
        <w:t>Data validation</w:t>
      </w:r>
    </w:p>
    <w:p w14:paraId="6E769C14" w14:textId="779413A9" w:rsidR="00985F97" w:rsidRDefault="001F5B66" w:rsidP="001F5B66">
      <w:pPr>
        <w:pStyle w:val="OutlineBody"/>
        <w:spacing w:line="276" w:lineRule="auto"/>
      </w:pPr>
      <w:r w:rsidRPr="00A553E9">
        <w:t>Verizon d</w:t>
      </w:r>
      <w:r w:rsidR="00453BFA" w:rsidRPr="00A553E9">
        <w:t xml:space="preserve">atabases and </w:t>
      </w:r>
      <w:r w:rsidR="00A553E9" w:rsidRPr="00A553E9">
        <w:t>reports</w:t>
      </w:r>
    </w:p>
    <w:p w14:paraId="40ED0E4F" w14:textId="66FAEC0A" w:rsidR="00B22A4B" w:rsidRPr="001A64D8" w:rsidRDefault="00B22A4B" w:rsidP="00B22A4B">
      <w:pPr>
        <w:pStyle w:val="OutlineBody"/>
        <w:numPr>
          <w:ilvl w:val="0"/>
          <w:numId w:val="0"/>
        </w:numPr>
        <w:spacing w:line="276" w:lineRule="auto"/>
        <w:ind w:left="432"/>
        <w:rPr>
          <w:color w:val="E36C0A" w:themeColor="accent6" w:themeShade="BF"/>
        </w:rPr>
      </w:pPr>
      <w:r w:rsidRPr="001A64D8">
        <w:rPr>
          <w:color w:val="E36C0A" w:themeColor="accent6" w:themeShade="BF"/>
        </w:rPr>
        <w:t>Exercise: Assign formats to cells</w:t>
      </w:r>
    </w:p>
    <w:p w14:paraId="6C730A26" w14:textId="51EC6685" w:rsidR="000E6AC5" w:rsidRPr="00A553E9" w:rsidRDefault="00317B79" w:rsidP="000E6AC5">
      <w:pPr>
        <w:pStyle w:val="OutlineHeading"/>
      </w:pPr>
      <w:r>
        <w:t>Viewing Data in Excel</w:t>
      </w:r>
    </w:p>
    <w:p w14:paraId="453CD550" w14:textId="77777777" w:rsidR="00D85FB6" w:rsidRDefault="00D85FB6" w:rsidP="001F5B66">
      <w:pPr>
        <w:pStyle w:val="OutlineBody"/>
        <w:spacing w:line="276" w:lineRule="auto"/>
      </w:pPr>
      <w:r>
        <w:t>Freeze Panes</w:t>
      </w:r>
    </w:p>
    <w:p w14:paraId="6C05B8C8" w14:textId="2861A67D" w:rsidR="000E6AC5" w:rsidRDefault="000E6AC5" w:rsidP="001F5B66">
      <w:pPr>
        <w:pStyle w:val="OutlineBody"/>
        <w:spacing w:line="276" w:lineRule="auto"/>
      </w:pPr>
      <w:r>
        <w:t>Types of Filters</w:t>
      </w:r>
    </w:p>
    <w:p w14:paraId="007C8317" w14:textId="698FF205" w:rsidR="000E6AC5" w:rsidRDefault="000E6AC5" w:rsidP="001F5B66">
      <w:pPr>
        <w:pStyle w:val="OutlineBody"/>
        <w:spacing w:line="276" w:lineRule="auto"/>
      </w:pPr>
      <w:r>
        <w:t>Advanced Filters</w:t>
      </w:r>
    </w:p>
    <w:p w14:paraId="0045CA12" w14:textId="687459F0" w:rsidR="00985F97" w:rsidRDefault="000E6AC5" w:rsidP="001F5B66">
      <w:pPr>
        <w:pStyle w:val="OutlineBody"/>
        <w:spacing w:line="276" w:lineRule="auto"/>
      </w:pPr>
      <w:r>
        <w:t xml:space="preserve">Sorting </w:t>
      </w:r>
      <w:r w:rsidR="00453BFA" w:rsidRPr="000E6AC5">
        <w:t>large data sets</w:t>
      </w:r>
    </w:p>
    <w:p w14:paraId="52AB4A97" w14:textId="790CD044" w:rsidR="00B22A4B" w:rsidRPr="001A64D8" w:rsidRDefault="00B22A4B" w:rsidP="00B22A4B">
      <w:pPr>
        <w:pStyle w:val="OutlineBody"/>
        <w:numPr>
          <w:ilvl w:val="0"/>
          <w:numId w:val="0"/>
        </w:numPr>
        <w:ind w:left="432"/>
        <w:rPr>
          <w:color w:val="E36C0A" w:themeColor="accent6" w:themeShade="BF"/>
        </w:rPr>
      </w:pPr>
      <w:r w:rsidRPr="001A64D8">
        <w:rPr>
          <w:color w:val="E36C0A" w:themeColor="accent6" w:themeShade="BF"/>
        </w:rPr>
        <w:t>Exercise: Filter and Sort data</w:t>
      </w:r>
    </w:p>
    <w:p w14:paraId="2CA5A865" w14:textId="2C1E6244" w:rsidR="00985F97" w:rsidRPr="000E6AC5" w:rsidRDefault="00A553E9" w:rsidP="000E6AC5">
      <w:pPr>
        <w:pStyle w:val="OutlineHeading"/>
      </w:pPr>
      <w:r>
        <w:t>Presenting Data</w:t>
      </w:r>
    </w:p>
    <w:p w14:paraId="754E2F2B" w14:textId="77777777" w:rsidR="000E6AC5" w:rsidRPr="00A553E9" w:rsidRDefault="000E6AC5" w:rsidP="001F5B66">
      <w:pPr>
        <w:pStyle w:val="OutlineBody"/>
        <w:spacing w:line="276" w:lineRule="auto"/>
      </w:pPr>
      <w:r w:rsidRPr="00A553E9">
        <w:t>Conditional formatting</w:t>
      </w:r>
    </w:p>
    <w:p w14:paraId="0462CB8E" w14:textId="7E1AA170" w:rsidR="00453BFA" w:rsidRPr="00A553E9" w:rsidRDefault="00495C45" w:rsidP="001F5B66">
      <w:pPr>
        <w:pStyle w:val="OutlineBody"/>
        <w:spacing w:line="276" w:lineRule="auto"/>
      </w:pPr>
      <w:r>
        <w:t>U</w:t>
      </w:r>
      <w:r w:rsidR="00161DB6" w:rsidRPr="00A553E9">
        <w:t xml:space="preserve">sing </w:t>
      </w:r>
      <w:r>
        <w:t>p</w:t>
      </w:r>
      <w:r w:rsidR="00161DB6" w:rsidRPr="00A553E9">
        <w:t>rint areas</w:t>
      </w:r>
    </w:p>
    <w:p w14:paraId="6292B568" w14:textId="77777777" w:rsidR="00A553E9" w:rsidRPr="00A553E9" w:rsidRDefault="00A553E9" w:rsidP="001F5B66">
      <w:pPr>
        <w:pStyle w:val="OutlineBody"/>
        <w:spacing w:line="276" w:lineRule="auto"/>
      </w:pPr>
      <w:r w:rsidRPr="00A553E9">
        <w:t>Introduction to charts</w:t>
      </w:r>
    </w:p>
    <w:p w14:paraId="2EA64773" w14:textId="6EE677AC" w:rsidR="00D71A6A" w:rsidRPr="001A64D8" w:rsidRDefault="00985F97" w:rsidP="00AB0B4E">
      <w:pPr>
        <w:pStyle w:val="OutlineBody"/>
        <w:numPr>
          <w:ilvl w:val="0"/>
          <w:numId w:val="0"/>
        </w:numPr>
        <w:spacing w:line="276" w:lineRule="auto"/>
        <w:ind w:left="432"/>
        <w:rPr>
          <w:color w:val="E36C0A" w:themeColor="accent6" w:themeShade="BF"/>
        </w:rPr>
      </w:pPr>
      <w:bookmarkStart w:id="1" w:name="_Hlk484168536"/>
      <w:bookmarkStart w:id="2" w:name="_Hlk484168357"/>
      <w:r w:rsidRPr="001A64D8">
        <w:rPr>
          <w:color w:val="E36C0A" w:themeColor="accent6" w:themeShade="BF"/>
        </w:rPr>
        <w:t xml:space="preserve">Exercise: </w:t>
      </w:r>
      <w:bookmarkEnd w:id="1"/>
      <w:bookmarkEnd w:id="2"/>
      <w:r w:rsidR="00B22A4B" w:rsidRPr="001A64D8">
        <w:rPr>
          <w:color w:val="E36C0A" w:themeColor="accent6" w:themeShade="BF"/>
        </w:rPr>
        <w:t>Conditional Format cells</w:t>
      </w:r>
    </w:p>
    <w:sectPr w:rsidR="00D71A6A" w:rsidRPr="001A64D8" w:rsidSect="0001289F">
      <w:type w:val="continuous"/>
      <w:pgSz w:w="15840" w:h="12240" w:orient="landscape" w:code="1"/>
      <w:pgMar w:top="576" w:right="907" w:bottom="720" w:left="907" w:header="720" w:footer="720" w:gutter="0"/>
      <w:cols w:num="3" w:space="576" w:equalWidth="0">
        <w:col w:w="6336" w:space="576"/>
        <w:col w:w="3600" w:space="144"/>
        <w:col w:w="337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55F43" w14:textId="77777777" w:rsidR="00FC603B" w:rsidRDefault="00FC603B" w:rsidP="00551D5C">
      <w:pPr>
        <w:spacing w:after="0" w:line="240" w:lineRule="auto"/>
      </w:pPr>
      <w:r>
        <w:separator/>
      </w:r>
    </w:p>
  </w:endnote>
  <w:endnote w:type="continuationSeparator" w:id="0">
    <w:p w14:paraId="103668F2" w14:textId="77777777" w:rsidR="00FC603B" w:rsidRDefault="00FC603B" w:rsidP="00551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ITCFranklinGothic LT MedCn">
    <w:altName w:val="Franklin Gothic Medium Cond"/>
    <w:charset w:val="00"/>
    <w:family w:val="auto"/>
    <w:pitch w:val="variable"/>
    <w:sig w:usb0="800000A7" w:usb1="00000040" w:usb2="00000000" w:usb3="00000000" w:csb0="00000009" w:csb1="00000000"/>
  </w:font>
  <w:font w:name="ITCFranklinGothic LT BookCn">
    <w:altName w:val="Franklin Gothic Medium Cond"/>
    <w:charset w:val="00"/>
    <w:family w:val="auto"/>
    <w:pitch w:val="variable"/>
    <w:sig w:usb0="800000A7" w:usb1="00000040" w:usb2="00000000" w:usb3="00000000" w:csb0="00000009"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6DA86" w14:textId="77777777" w:rsidR="00A86098" w:rsidRDefault="00A86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6477F" w14:textId="1E31DE4E" w:rsidR="00E24D45" w:rsidRPr="004E3FAC" w:rsidRDefault="0027234A" w:rsidP="0027234A">
    <w:pPr>
      <w:pStyle w:val="Footer"/>
      <w:tabs>
        <w:tab w:val="clear" w:pos="4680"/>
        <w:tab w:val="clear" w:pos="9360"/>
        <w:tab w:val="left" w:pos="4320"/>
      </w:tabs>
      <w:jc w:val="right"/>
    </w:pPr>
    <w:r>
      <w:rPr>
        <w:rFonts w:ascii="ITCFranklinGothic LT BookCn" w:hAnsi="ITCFranklinGothic LT BookCn"/>
        <w:noProof/>
        <w:color w:val="7F7F7F" w:themeColor="text1" w:themeTint="80"/>
        <w:sz w:val="16"/>
        <w:szCs w:val="16"/>
      </w:rPr>
      <w:drawing>
        <wp:anchor distT="0" distB="0" distL="114300" distR="114300" simplePos="0" relativeHeight="251657728" behindDoc="1" locked="0" layoutInCell="1" allowOverlap="1" wp14:anchorId="2EA64783" wp14:editId="2EA64784">
          <wp:simplePos x="0" y="0"/>
          <wp:positionH relativeFrom="column">
            <wp:posOffset>1967230</wp:posOffset>
          </wp:positionH>
          <wp:positionV relativeFrom="page">
            <wp:posOffset>7315200</wp:posOffset>
          </wp:positionV>
          <wp:extent cx="795527" cy="26112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jpg"/>
                  <pic:cNvPicPr/>
                </pic:nvPicPr>
                <pic:blipFill>
                  <a:blip r:embed="rId1">
                    <a:extLst>
                      <a:ext uri="{28A0092B-C50C-407E-A947-70E740481C1C}">
                        <a14:useLocalDpi xmlns:a14="http://schemas.microsoft.com/office/drawing/2010/main" val="0"/>
                      </a:ext>
                    </a:extLst>
                  </a:blip>
                  <a:stretch>
                    <a:fillRect/>
                  </a:stretch>
                </pic:blipFill>
                <pic:spPr>
                  <a:xfrm>
                    <a:off x="0" y="0"/>
                    <a:ext cx="795527" cy="261127"/>
                  </a:xfrm>
                  <a:prstGeom prst="rect">
                    <a:avLst/>
                  </a:prstGeom>
                </pic:spPr>
              </pic:pic>
            </a:graphicData>
          </a:graphic>
          <wp14:sizeRelH relativeFrom="page">
            <wp14:pctWidth>0</wp14:pctWidth>
          </wp14:sizeRelH>
          <wp14:sizeRelV relativeFrom="page">
            <wp14:pctHeight>0</wp14:pctHeight>
          </wp14:sizeRelV>
        </wp:anchor>
      </w:drawing>
    </w:r>
    <w:r>
      <w:rPr>
        <w:rFonts w:ascii="Franklin Gothic Book" w:hAnsi="Franklin Gothic Book"/>
        <w:color w:val="7F7F7F" w:themeColor="text1" w:themeTint="80"/>
        <w:sz w:val="16"/>
        <w:szCs w:val="16"/>
      </w:rPr>
      <w:t xml:space="preserve">  </w:t>
    </w:r>
    <w:r w:rsidR="001F5B66">
      <w:rPr>
        <w:rFonts w:ascii="Franklin Gothic Book" w:hAnsi="Franklin Gothic Book"/>
        <w:color w:val="7F7F7F" w:themeColor="text1" w:themeTint="80"/>
        <w:sz w:val="16"/>
        <w:szCs w:val="16"/>
      </w:rPr>
      <w:t>© 2017</w:t>
    </w:r>
    <w:r w:rsidRPr="006115E9">
      <w:rPr>
        <w:rFonts w:ascii="Franklin Gothic Book" w:hAnsi="Franklin Gothic Book"/>
        <w:color w:val="7F7F7F" w:themeColor="text1" w:themeTint="80"/>
        <w:sz w:val="16"/>
        <w:szCs w:val="16"/>
      </w:rPr>
      <w:t xml:space="preserve">   Award Solutions, Inc.   www.awardsolutions.com   +1.972.664.0727</w:t>
    </w:r>
    <w:r>
      <w:rPr>
        <w:rFonts w:ascii="Franklin Gothic Book" w:hAnsi="Franklin Gothic Book"/>
        <w:sz w:val="16"/>
        <w:szCs w:val="16"/>
      </w:rPr>
      <w:tab/>
    </w:r>
    <w:r>
      <w:rPr>
        <w:rFonts w:ascii="Franklin Gothic Book" w:hAnsi="Franklin Gothic Book"/>
        <w:sz w:val="16"/>
        <w:szCs w:val="16"/>
      </w:rPr>
      <w:tab/>
    </w:r>
    <w:r>
      <w:rPr>
        <w:rFonts w:ascii="Franklin Gothic Book" w:hAnsi="Franklin Gothic Book"/>
        <w:sz w:val="16"/>
        <w:szCs w:val="16"/>
      </w:rPr>
      <w:tab/>
    </w:r>
    <w:r>
      <w:rPr>
        <w:rFonts w:ascii="Franklin Gothic Book" w:hAnsi="Franklin Gothic Book"/>
        <w:sz w:val="16"/>
        <w:szCs w:val="16"/>
      </w:rPr>
      <w:tab/>
    </w:r>
    <w:r>
      <w:rPr>
        <w:rFonts w:ascii="Franklin Gothic Book" w:hAnsi="Franklin Gothic Book"/>
        <w:sz w:val="16"/>
        <w:szCs w:val="16"/>
      </w:rPr>
      <w:tab/>
    </w:r>
    <w:r>
      <w:rPr>
        <w:rFonts w:ascii="Franklin Gothic Book" w:hAnsi="Franklin Gothic Book"/>
        <w:sz w:val="16"/>
        <w:szCs w:val="16"/>
      </w:rPr>
      <w:tab/>
    </w:r>
    <w:r w:rsidR="006B6A9C">
      <w:rPr>
        <w:rFonts w:ascii="ITCFranklinGothic LT BookCn" w:hAnsi="ITCFranklinGothic LT BookCn"/>
        <w:sz w:val="16"/>
        <w:szCs w:val="16"/>
      </w:rPr>
      <w:t>v1.</w:t>
    </w:r>
    <w:r w:rsidR="001F5B66">
      <w:rPr>
        <w:rFonts w:ascii="ITCFranklinGothic LT BookCn" w:hAnsi="ITCFranklinGothic LT BookCn"/>
        <w:sz w:val="16"/>
        <w:szCs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8057F" w14:textId="77777777" w:rsidR="00A86098" w:rsidRDefault="00A86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F27DE" w14:textId="77777777" w:rsidR="00FC603B" w:rsidRDefault="00FC603B" w:rsidP="00551D5C">
      <w:pPr>
        <w:spacing w:after="0" w:line="240" w:lineRule="auto"/>
      </w:pPr>
      <w:r>
        <w:separator/>
      </w:r>
    </w:p>
  </w:footnote>
  <w:footnote w:type="continuationSeparator" w:id="0">
    <w:p w14:paraId="2D5ACBAC" w14:textId="77777777" w:rsidR="00FC603B" w:rsidRDefault="00FC603B" w:rsidP="00551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7F1D" w14:textId="77777777" w:rsidR="00A86098" w:rsidRDefault="00A860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6477E" w14:textId="3873D568" w:rsidR="00E24D45" w:rsidRDefault="001F5B66" w:rsidP="004F669E">
    <w:pPr>
      <w:pStyle w:val="Header"/>
      <w:tabs>
        <w:tab w:val="clear" w:pos="4680"/>
        <w:tab w:val="clear" w:pos="9360"/>
        <w:tab w:val="left" w:pos="12675"/>
      </w:tabs>
    </w:pPr>
    <w:r>
      <w:rPr>
        <w:noProof/>
      </w:rPr>
      <w:drawing>
        <wp:anchor distT="0" distB="0" distL="114300" distR="114300" simplePos="0" relativeHeight="251656704" behindDoc="1" locked="0" layoutInCell="1" allowOverlap="1" wp14:anchorId="2EA64781" wp14:editId="57EC8305">
          <wp:simplePos x="0" y="0"/>
          <wp:positionH relativeFrom="page">
            <wp:align>left</wp:align>
          </wp:positionH>
          <wp:positionV relativeFrom="page">
            <wp:align>top</wp:align>
          </wp:positionV>
          <wp:extent cx="10058400" cy="2169795"/>
          <wp:effectExtent l="0" t="0" r="0" b="190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ne Template Custom.jpg"/>
                  <pic:cNvPicPr/>
                </pic:nvPicPr>
                <pic:blipFill>
                  <a:blip r:embed="rId1">
                    <a:extLst>
                      <a:ext uri="{28A0092B-C50C-407E-A947-70E740481C1C}">
                        <a14:useLocalDpi xmlns:a14="http://schemas.microsoft.com/office/drawing/2010/main" val="0"/>
                      </a:ext>
                    </a:extLst>
                  </a:blip>
                  <a:stretch>
                    <a:fillRect/>
                  </a:stretch>
                </pic:blipFill>
                <pic:spPr>
                  <a:xfrm>
                    <a:off x="0" y="0"/>
                    <a:ext cx="10058400" cy="21701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560DA" w14:textId="77777777" w:rsidR="00A86098" w:rsidRDefault="00A86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7262"/>
    <w:multiLevelType w:val="hybridMultilevel"/>
    <w:tmpl w:val="475E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F6030"/>
    <w:multiLevelType w:val="hybridMultilevel"/>
    <w:tmpl w:val="963C27DE"/>
    <w:lvl w:ilvl="0" w:tplc="DB584720">
      <w:numFmt w:val="bullet"/>
      <w:lvlText w:val="•"/>
      <w:lvlJc w:val="left"/>
      <w:pPr>
        <w:ind w:left="720" w:hanging="360"/>
      </w:pPr>
      <w:rPr>
        <w:rFonts w:ascii="Franklin Gothic Book" w:eastAsiaTheme="minorHAnsi" w:hAnsi="Franklin Gothic Book" w:cs="Franklin Gothic Book"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861D9"/>
    <w:multiLevelType w:val="multilevel"/>
    <w:tmpl w:val="4920E816"/>
    <w:lvl w:ilvl="0">
      <w:start w:val="1"/>
      <w:numFmt w:val="decimal"/>
      <w:lvlText w:val="%1."/>
      <w:lvlJc w:val="left"/>
      <w:pPr>
        <w:ind w:left="600" w:hanging="360"/>
      </w:pPr>
    </w:lvl>
    <w:lvl w:ilvl="1">
      <w:start w:val="1"/>
      <w:numFmt w:val="decimal"/>
      <w:lvlText w:val="%1.%2."/>
      <w:lvlJc w:val="left"/>
      <w:pPr>
        <w:ind w:left="1032" w:hanging="432"/>
      </w:pPr>
    </w:lvl>
    <w:lvl w:ilvl="2">
      <w:start w:val="1"/>
      <w:numFmt w:val="decimal"/>
      <w:lvlText w:val="%1.%2.%3."/>
      <w:lvlJc w:val="left"/>
      <w:pPr>
        <w:ind w:left="1464" w:hanging="504"/>
      </w:pPr>
    </w:lvl>
    <w:lvl w:ilvl="3">
      <w:start w:val="1"/>
      <w:numFmt w:val="decimal"/>
      <w:lvlText w:val="%1.%2.%3.%4."/>
      <w:lvlJc w:val="left"/>
      <w:pPr>
        <w:ind w:left="1968" w:hanging="648"/>
      </w:pPr>
    </w:lvl>
    <w:lvl w:ilvl="4">
      <w:start w:val="1"/>
      <w:numFmt w:val="decimal"/>
      <w:lvlText w:val="%1.%2.%3.%4.%5."/>
      <w:lvlJc w:val="left"/>
      <w:pPr>
        <w:ind w:left="2472" w:hanging="792"/>
      </w:pPr>
    </w:lvl>
    <w:lvl w:ilvl="5">
      <w:start w:val="1"/>
      <w:numFmt w:val="decimal"/>
      <w:lvlText w:val="%1.%2.%3.%4.%5.%6."/>
      <w:lvlJc w:val="left"/>
      <w:pPr>
        <w:ind w:left="2976" w:hanging="936"/>
      </w:pPr>
    </w:lvl>
    <w:lvl w:ilvl="6">
      <w:start w:val="1"/>
      <w:numFmt w:val="decimal"/>
      <w:lvlText w:val="%1.%2.%3.%4.%5.%6.%7."/>
      <w:lvlJc w:val="left"/>
      <w:pPr>
        <w:ind w:left="3480" w:hanging="1080"/>
      </w:pPr>
    </w:lvl>
    <w:lvl w:ilvl="7">
      <w:start w:val="1"/>
      <w:numFmt w:val="decimal"/>
      <w:lvlText w:val="%1.%2.%3.%4.%5.%6.%7.%8."/>
      <w:lvlJc w:val="left"/>
      <w:pPr>
        <w:ind w:left="3984" w:hanging="1224"/>
      </w:pPr>
    </w:lvl>
    <w:lvl w:ilvl="8">
      <w:start w:val="1"/>
      <w:numFmt w:val="decimal"/>
      <w:lvlText w:val="%1.%2.%3.%4.%5.%6.%7.%8.%9."/>
      <w:lvlJc w:val="left"/>
      <w:pPr>
        <w:ind w:left="4560" w:hanging="1440"/>
      </w:pPr>
    </w:lvl>
  </w:abstractNum>
  <w:abstractNum w:abstractNumId="3" w15:restartNumberingAfterBreak="0">
    <w:nsid w:val="14857548"/>
    <w:multiLevelType w:val="hybridMultilevel"/>
    <w:tmpl w:val="38A2280E"/>
    <w:lvl w:ilvl="0" w:tplc="DB584720">
      <w:numFmt w:val="bullet"/>
      <w:lvlText w:val="•"/>
      <w:lvlJc w:val="left"/>
      <w:pPr>
        <w:ind w:left="720" w:hanging="360"/>
      </w:pPr>
      <w:rPr>
        <w:rFonts w:ascii="Franklin Gothic Book" w:eastAsiaTheme="minorHAnsi" w:hAnsi="Franklin Gothic Book" w:cs="Franklin Gothic Book"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24883"/>
    <w:multiLevelType w:val="hybridMultilevel"/>
    <w:tmpl w:val="38B0365C"/>
    <w:lvl w:ilvl="0" w:tplc="DB584720">
      <w:numFmt w:val="bullet"/>
      <w:lvlText w:val="•"/>
      <w:lvlJc w:val="left"/>
      <w:pPr>
        <w:ind w:left="1296" w:hanging="360"/>
      </w:pPr>
      <w:rPr>
        <w:rFonts w:ascii="Franklin Gothic Book" w:eastAsiaTheme="minorHAnsi" w:hAnsi="Franklin Gothic Book" w:cs="Franklin Gothic Book" w:hint="default"/>
        <w:sz w:val="20"/>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7972BB9"/>
    <w:multiLevelType w:val="hybridMultilevel"/>
    <w:tmpl w:val="2F8C91E4"/>
    <w:lvl w:ilvl="0" w:tplc="DB584720">
      <w:numFmt w:val="bullet"/>
      <w:lvlText w:val="•"/>
      <w:lvlJc w:val="left"/>
      <w:pPr>
        <w:ind w:left="1392" w:hanging="360"/>
      </w:pPr>
      <w:rPr>
        <w:rFonts w:ascii="Franklin Gothic Book" w:eastAsiaTheme="minorHAnsi" w:hAnsi="Franklin Gothic Book" w:cs="Franklin Gothic Book" w:hint="default"/>
        <w:sz w:val="20"/>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6" w15:restartNumberingAfterBreak="0">
    <w:nsid w:val="19AB76A6"/>
    <w:multiLevelType w:val="multilevel"/>
    <w:tmpl w:val="0409001F"/>
    <w:lvl w:ilvl="0">
      <w:start w:val="1"/>
      <w:numFmt w:val="decimal"/>
      <w:lvlText w:val="%1."/>
      <w:lvlJc w:val="left"/>
      <w:pPr>
        <w:ind w:left="600" w:hanging="360"/>
      </w:pPr>
    </w:lvl>
    <w:lvl w:ilvl="1">
      <w:start w:val="1"/>
      <w:numFmt w:val="decimal"/>
      <w:lvlText w:val="%1.%2."/>
      <w:lvlJc w:val="left"/>
      <w:pPr>
        <w:ind w:left="1032" w:hanging="432"/>
      </w:pPr>
    </w:lvl>
    <w:lvl w:ilvl="2">
      <w:start w:val="1"/>
      <w:numFmt w:val="decimal"/>
      <w:lvlText w:val="%1.%2.%3."/>
      <w:lvlJc w:val="left"/>
      <w:pPr>
        <w:ind w:left="1464" w:hanging="504"/>
      </w:pPr>
    </w:lvl>
    <w:lvl w:ilvl="3">
      <w:start w:val="1"/>
      <w:numFmt w:val="decimal"/>
      <w:lvlText w:val="%1.%2.%3.%4."/>
      <w:lvlJc w:val="left"/>
      <w:pPr>
        <w:ind w:left="1968" w:hanging="648"/>
      </w:pPr>
    </w:lvl>
    <w:lvl w:ilvl="4">
      <w:start w:val="1"/>
      <w:numFmt w:val="decimal"/>
      <w:lvlText w:val="%1.%2.%3.%4.%5."/>
      <w:lvlJc w:val="left"/>
      <w:pPr>
        <w:ind w:left="2472" w:hanging="792"/>
      </w:pPr>
    </w:lvl>
    <w:lvl w:ilvl="5">
      <w:start w:val="1"/>
      <w:numFmt w:val="decimal"/>
      <w:lvlText w:val="%1.%2.%3.%4.%5.%6."/>
      <w:lvlJc w:val="left"/>
      <w:pPr>
        <w:ind w:left="2976" w:hanging="936"/>
      </w:pPr>
    </w:lvl>
    <w:lvl w:ilvl="6">
      <w:start w:val="1"/>
      <w:numFmt w:val="decimal"/>
      <w:lvlText w:val="%1.%2.%3.%4.%5.%6.%7."/>
      <w:lvlJc w:val="left"/>
      <w:pPr>
        <w:ind w:left="3480" w:hanging="1080"/>
      </w:pPr>
    </w:lvl>
    <w:lvl w:ilvl="7">
      <w:start w:val="1"/>
      <w:numFmt w:val="decimal"/>
      <w:lvlText w:val="%1.%2.%3.%4.%5.%6.%7.%8."/>
      <w:lvlJc w:val="left"/>
      <w:pPr>
        <w:ind w:left="3984" w:hanging="1224"/>
      </w:pPr>
    </w:lvl>
    <w:lvl w:ilvl="8">
      <w:start w:val="1"/>
      <w:numFmt w:val="decimal"/>
      <w:lvlText w:val="%1.%2.%3.%4.%5.%6.%7.%8.%9."/>
      <w:lvlJc w:val="left"/>
      <w:pPr>
        <w:ind w:left="4560" w:hanging="1440"/>
      </w:pPr>
    </w:lvl>
  </w:abstractNum>
  <w:abstractNum w:abstractNumId="7" w15:restartNumberingAfterBreak="0">
    <w:nsid w:val="1EEB519D"/>
    <w:multiLevelType w:val="hybridMultilevel"/>
    <w:tmpl w:val="79FE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A24DF"/>
    <w:multiLevelType w:val="multilevel"/>
    <w:tmpl w:val="4920E816"/>
    <w:lvl w:ilvl="0">
      <w:start w:val="1"/>
      <w:numFmt w:val="decimal"/>
      <w:lvlText w:val="%1."/>
      <w:lvlJc w:val="left"/>
      <w:pPr>
        <w:ind w:left="600" w:hanging="360"/>
      </w:pPr>
    </w:lvl>
    <w:lvl w:ilvl="1">
      <w:start w:val="1"/>
      <w:numFmt w:val="decimal"/>
      <w:lvlText w:val="%1.%2."/>
      <w:lvlJc w:val="left"/>
      <w:pPr>
        <w:ind w:left="1032" w:hanging="432"/>
      </w:pPr>
    </w:lvl>
    <w:lvl w:ilvl="2">
      <w:start w:val="1"/>
      <w:numFmt w:val="decimal"/>
      <w:lvlText w:val="%1.%2.%3."/>
      <w:lvlJc w:val="left"/>
      <w:pPr>
        <w:ind w:left="1464" w:hanging="504"/>
      </w:pPr>
    </w:lvl>
    <w:lvl w:ilvl="3">
      <w:start w:val="1"/>
      <w:numFmt w:val="decimal"/>
      <w:lvlText w:val="%1.%2.%3.%4."/>
      <w:lvlJc w:val="left"/>
      <w:pPr>
        <w:ind w:left="1968" w:hanging="648"/>
      </w:pPr>
    </w:lvl>
    <w:lvl w:ilvl="4">
      <w:start w:val="1"/>
      <w:numFmt w:val="decimal"/>
      <w:lvlText w:val="%1.%2.%3.%4.%5."/>
      <w:lvlJc w:val="left"/>
      <w:pPr>
        <w:ind w:left="2472" w:hanging="792"/>
      </w:pPr>
    </w:lvl>
    <w:lvl w:ilvl="5">
      <w:start w:val="1"/>
      <w:numFmt w:val="decimal"/>
      <w:lvlText w:val="%1.%2.%3.%4.%5.%6."/>
      <w:lvlJc w:val="left"/>
      <w:pPr>
        <w:ind w:left="2976" w:hanging="936"/>
      </w:pPr>
    </w:lvl>
    <w:lvl w:ilvl="6">
      <w:start w:val="1"/>
      <w:numFmt w:val="decimal"/>
      <w:lvlText w:val="%1.%2.%3.%4.%5.%6.%7."/>
      <w:lvlJc w:val="left"/>
      <w:pPr>
        <w:ind w:left="3480" w:hanging="1080"/>
      </w:pPr>
    </w:lvl>
    <w:lvl w:ilvl="7">
      <w:start w:val="1"/>
      <w:numFmt w:val="decimal"/>
      <w:lvlText w:val="%1.%2.%3.%4.%5.%6.%7.%8."/>
      <w:lvlJc w:val="left"/>
      <w:pPr>
        <w:ind w:left="3984" w:hanging="1224"/>
      </w:pPr>
    </w:lvl>
    <w:lvl w:ilvl="8">
      <w:start w:val="1"/>
      <w:numFmt w:val="decimal"/>
      <w:lvlText w:val="%1.%2.%3.%4.%5.%6.%7.%8.%9."/>
      <w:lvlJc w:val="left"/>
      <w:pPr>
        <w:ind w:left="4560" w:hanging="1440"/>
      </w:pPr>
    </w:lvl>
  </w:abstractNum>
  <w:abstractNum w:abstractNumId="9" w15:restartNumberingAfterBreak="0">
    <w:nsid w:val="2CA5745D"/>
    <w:multiLevelType w:val="hybridMultilevel"/>
    <w:tmpl w:val="C93230AA"/>
    <w:lvl w:ilvl="0" w:tplc="DB584720">
      <w:numFmt w:val="bullet"/>
      <w:lvlText w:val="•"/>
      <w:lvlJc w:val="left"/>
      <w:pPr>
        <w:ind w:left="1210" w:hanging="360"/>
      </w:pPr>
      <w:rPr>
        <w:rFonts w:ascii="Franklin Gothic Book" w:eastAsiaTheme="minorHAnsi" w:hAnsi="Franklin Gothic Book" w:cs="Franklin Gothic Book" w:hint="default"/>
        <w:sz w:val="20"/>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0" w15:restartNumberingAfterBreak="0">
    <w:nsid w:val="2D055FB6"/>
    <w:multiLevelType w:val="multilevel"/>
    <w:tmpl w:val="4920E816"/>
    <w:lvl w:ilvl="0">
      <w:start w:val="1"/>
      <w:numFmt w:val="decimal"/>
      <w:lvlText w:val="%1."/>
      <w:lvlJc w:val="left"/>
      <w:pPr>
        <w:ind w:left="600" w:hanging="360"/>
      </w:pPr>
    </w:lvl>
    <w:lvl w:ilvl="1">
      <w:start w:val="1"/>
      <w:numFmt w:val="decimal"/>
      <w:lvlText w:val="%1.%2."/>
      <w:lvlJc w:val="left"/>
      <w:pPr>
        <w:ind w:left="1032" w:hanging="432"/>
      </w:pPr>
    </w:lvl>
    <w:lvl w:ilvl="2">
      <w:start w:val="1"/>
      <w:numFmt w:val="decimal"/>
      <w:lvlText w:val="%1.%2.%3."/>
      <w:lvlJc w:val="left"/>
      <w:pPr>
        <w:ind w:left="1464" w:hanging="504"/>
      </w:pPr>
    </w:lvl>
    <w:lvl w:ilvl="3">
      <w:start w:val="1"/>
      <w:numFmt w:val="decimal"/>
      <w:lvlText w:val="%1.%2.%3.%4."/>
      <w:lvlJc w:val="left"/>
      <w:pPr>
        <w:ind w:left="1968" w:hanging="648"/>
      </w:pPr>
    </w:lvl>
    <w:lvl w:ilvl="4">
      <w:start w:val="1"/>
      <w:numFmt w:val="decimal"/>
      <w:lvlText w:val="%1.%2.%3.%4.%5."/>
      <w:lvlJc w:val="left"/>
      <w:pPr>
        <w:ind w:left="2472" w:hanging="792"/>
      </w:pPr>
    </w:lvl>
    <w:lvl w:ilvl="5">
      <w:start w:val="1"/>
      <w:numFmt w:val="decimal"/>
      <w:lvlText w:val="%1.%2.%3.%4.%5.%6."/>
      <w:lvlJc w:val="left"/>
      <w:pPr>
        <w:ind w:left="2976" w:hanging="936"/>
      </w:pPr>
    </w:lvl>
    <w:lvl w:ilvl="6">
      <w:start w:val="1"/>
      <w:numFmt w:val="decimal"/>
      <w:lvlText w:val="%1.%2.%3.%4.%5.%6.%7."/>
      <w:lvlJc w:val="left"/>
      <w:pPr>
        <w:ind w:left="3480" w:hanging="1080"/>
      </w:pPr>
    </w:lvl>
    <w:lvl w:ilvl="7">
      <w:start w:val="1"/>
      <w:numFmt w:val="decimal"/>
      <w:lvlText w:val="%1.%2.%3.%4.%5.%6.%7.%8."/>
      <w:lvlJc w:val="left"/>
      <w:pPr>
        <w:ind w:left="3984" w:hanging="1224"/>
      </w:pPr>
    </w:lvl>
    <w:lvl w:ilvl="8">
      <w:start w:val="1"/>
      <w:numFmt w:val="decimal"/>
      <w:lvlText w:val="%1.%2.%3.%4.%5.%6.%7.%8.%9."/>
      <w:lvlJc w:val="left"/>
      <w:pPr>
        <w:ind w:left="4560" w:hanging="1440"/>
      </w:pPr>
    </w:lvl>
  </w:abstractNum>
  <w:abstractNum w:abstractNumId="11" w15:restartNumberingAfterBreak="0">
    <w:nsid w:val="309A3771"/>
    <w:multiLevelType w:val="hybridMultilevel"/>
    <w:tmpl w:val="5380B564"/>
    <w:lvl w:ilvl="0" w:tplc="2EE0C48E">
      <w:numFmt w:val="bullet"/>
      <w:pStyle w:val="LearningObjectives"/>
      <w:lvlText w:val="•"/>
      <w:lvlJc w:val="left"/>
      <w:pPr>
        <w:ind w:left="720" w:hanging="360"/>
      </w:pPr>
      <w:rPr>
        <w:rFonts w:ascii="Franklin Gothic Book" w:eastAsiaTheme="minorHAnsi" w:hAnsi="Franklin Gothic Book" w:cs="Franklin Gothic Book"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F220D6"/>
    <w:multiLevelType w:val="multilevel"/>
    <w:tmpl w:val="0409001F"/>
    <w:lvl w:ilvl="0">
      <w:start w:val="1"/>
      <w:numFmt w:val="decimal"/>
      <w:lvlText w:val="%1."/>
      <w:lvlJc w:val="left"/>
      <w:pPr>
        <w:ind w:left="600" w:hanging="360"/>
      </w:pPr>
    </w:lvl>
    <w:lvl w:ilvl="1">
      <w:start w:val="1"/>
      <w:numFmt w:val="decimal"/>
      <w:lvlText w:val="%1.%2."/>
      <w:lvlJc w:val="left"/>
      <w:pPr>
        <w:ind w:left="1032" w:hanging="432"/>
      </w:pPr>
    </w:lvl>
    <w:lvl w:ilvl="2">
      <w:start w:val="1"/>
      <w:numFmt w:val="decimal"/>
      <w:lvlText w:val="%1.%2.%3."/>
      <w:lvlJc w:val="left"/>
      <w:pPr>
        <w:ind w:left="1464" w:hanging="504"/>
      </w:pPr>
    </w:lvl>
    <w:lvl w:ilvl="3">
      <w:start w:val="1"/>
      <w:numFmt w:val="decimal"/>
      <w:lvlText w:val="%1.%2.%3.%4."/>
      <w:lvlJc w:val="left"/>
      <w:pPr>
        <w:ind w:left="1968" w:hanging="648"/>
      </w:pPr>
    </w:lvl>
    <w:lvl w:ilvl="4">
      <w:start w:val="1"/>
      <w:numFmt w:val="decimal"/>
      <w:lvlText w:val="%1.%2.%3.%4.%5."/>
      <w:lvlJc w:val="left"/>
      <w:pPr>
        <w:ind w:left="2472" w:hanging="792"/>
      </w:pPr>
    </w:lvl>
    <w:lvl w:ilvl="5">
      <w:start w:val="1"/>
      <w:numFmt w:val="decimal"/>
      <w:lvlText w:val="%1.%2.%3.%4.%5.%6."/>
      <w:lvlJc w:val="left"/>
      <w:pPr>
        <w:ind w:left="2976" w:hanging="936"/>
      </w:pPr>
    </w:lvl>
    <w:lvl w:ilvl="6">
      <w:start w:val="1"/>
      <w:numFmt w:val="decimal"/>
      <w:lvlText w:val="%1.%2.%3.%4.%5.%6.%7."/>
      <w:lvlJc w:val="left"/>
      <w:pPr>
        <w:ind w:left="3480" w:hanging="1080"/>
      </w:pPr>
    </w:lvl>
    <w:lvl w:ilvl="7">
      <w:start w:val="1"/>
      <w:numFmt w:val="decimal"/>
      <w:lvlText w:val="%1.%2.%3.%4.%5.%6.%7.%8."/>
      <w:lvlJc w:val="left"/>
      <w:pPr>
        <w:ind w:left="3984" w:hanging="1224"/>
      </w:pPr>
    </w:lvl>
    <w:lvl w:ilvl="8">
      <w:start w:val="1"/>
      <w:numFmt w:val="decimal"/>
      <w:lvlText w:val="%1.%2.%3.%4.%5.%6.%7.%8.%9."/>
      <w:lvlJc w:val="left"/>
      <w:pPr>
        <w:ind w:left="4560" w:hanging="1440"/>
      </w:pPr>
    </w:lvl>
  </w:abstractNum>
  <w:abstractNum w:abstractNumId="13" w15:restartNumberingAfterBreak="0">
    <w:nsid w:val="385433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612C24"/>
    <w:multiLevelType w:val="hybridMultilevel"/>
    <w:tmpl w:val="28280996"/>
    <w:lvl w:ilvl="0" w:tplc="DB584720">
      <w:numFmt w:val="bullet"/>
      <w:lvlText w:val="•"/>
      <w:lvlJc w:val="left"/>
      <w:pPr>
        <w:ind w:left="1296" w:hanging="360"/>
      </w:pPr>
      <w:rPr>
        <w:rFonts w:ascii="Franklin Gothic Book" w:eastAsiaTheme="minorHAnsi" w:hAnsi="Franklin Gothic Book" w:cs="Franklin Gothic Book" w:hint="default"/>
        <w:sz w:val="20"/>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D48271E"/>
    <w:multiLevelType w:val="multilevel"/>
    <w:tmpl w:val="9A1CD3B4"/>
    <w:lvl w:ilvl="0">
      <w:start w:val="1"/>
      <w:numFmt w:val="decimal"/>
      <w:lvlText w:val="%1."/>
      <w:lvlJc w:val="left"/>
      <w:pPr>
        <w:ind w:left="965" w:hanging="360"/>
      </w:pPr>
    </w:lvl>
    <w:lvl w:ilvl="1">
      <w:start w:val="1"/>
      <w:numFmt w:val="decimal"/>
      <w:isLgl/>
      <w:lvlText w:val="%1.%2."/>
      <w:lvlJc w:val="left"/>
      <w:pPr>
        <w:ind w:left="1040" w:hanging="435"/>
      </w:pPr>
      <w:rPr>
        <w:rFonts w:hint="default"/>
      </w:rPr>
    </w:lvl>
    <w:lvl w:ilvl="2">
      <w:start w:val="1"/>
      <w:numFmt w:val="decimal"/>
      <w:isLgl/>
      <w:lvlText w:val="%1.%2.%3."/>
      <w:lvlJc w:val="left"/>
      <w:pPr>
        <w:ind w:left="1325" w:hanging="720"/>
      </w:pPr>
      <w:rPr>
        <w:rFonts w:hint="default"/>
      </w:rPr>
    </w:lvl>
    <w:lvl w:ilvl="3">
      <w:start w:val="1"/>
      <w:numFmt w:val="decimal"/>
      <w:isLgl/>
      <w:lvlText w:val="%1.%2.%3.%4."/>
      <w:lvlJc w:val="left"/>
      <w:pPr>
        <w:ind w:left="1325" w:hanging="720"/>
      </w:pPr>
      <w:rPr>
        <w:rFonts w:hint="default"/>
      </w:rPr>
    </w:lvl>
    <w:lvl w:ilvl="4">
      <w:start w:val="1"/>
      <w:numFmt w:val="decimal"/>
      <w:isLgl/>
      <w:lvlText w:val="%1.%2.%3.%4.%5."/>
      <w:lvlJc w:val="left"/>
      <w:pPr>
        <w:ind w:left="1685" w:hanging="1080"/>
      </w:pPr>
      <w:rPr>
        <w:rFonts w:hint="default"/>
      </w:rPr>
    </w:lvl>
    <w:lvl w:ilvl="5">
      <w:start w:val="1"/>
      <w:numFmt w:val="decimal"/>
      <w:isLgl/>
      <w:lvlText w:val="%1.%2.%3.%4.%5.%6."/>
      <w:lvlJc w:val="left"/>
      <w:pPr>
        <w:ind w:left="1685" w:hanging="1080"/>
      </w:pPr>
      <w:rPr>
        <w:rFonts w:hint="default"/>
      </w:rPr>
    </w:lvl>
    <w:lvl w:ilvl="6">
      <w:start w:val="1"/>
      <w:numFmt w:val="decimal"/>
      <w:isLgl/>
      <w:lvlText w:val="%1.%2.%3.%4.%5.%6.%7."/>
      <w:lvlJc w:val="left"/>
      <w:pPr>
        <w:ind w:left="1685" w:hanging="1080"/>
      </w:pPr>
      <w:rPr>
        <w:rFonts w:hint="default"/>
      </w:rPr>
    </w:lvl>
    <w:lvl w:ilvl="7">
      <w:start w:val="1"/>
      <w:numFmt w:val="decimal"/>
      <w:isLgl/>
      <w:lvlText w:val="%1.%2.%3.%4.%5.%6.%7.%8."/>
      <w:lvlJc w:val="left"/>
      <w:pPr>
        <w:ind w:left="2045" w:hanging="1440"/>
      </w:pPr>
      <w:rPr>
        <w:rFonts w:hint="default"/>
      </w:rPr>
    </w:lvl>
    <w:lvl w:ilvl="8">
      <w:start w:val="1"/>
      <w:numFmt w:val="decimal"/>
      <w:isLgl/>
      <w:lvlText w:val="%1.%2.%3.%4.%5.%6.%7.%8.%9."/>
      <w:lvlJc w:val="left"/>
      <w:pPr>
        <w:ind w:left="2045" w:hanging="1440"/>
      </w:pPr>
      <w:rPr>
        <w:rFonts w:hint="default"/>
      </w:rPr>
    </w:lvl>
  </w:abstractNum>
  <w:abstractNum w:abstractNumId="16" w15:restartNumberingAfterBreak="0">
    <w:nsid w:val="4C5D4E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9C6996"/>
    <w:multiLevelType w:val="hybridMultilevel"/>
    <w:tmpl w:val="29D64122"/>
    <w:lvl w:ilvl="0" w:tplc="DB584720">
      <w:numFmt w:val="bullet"/>
      <w:lvlText w:val="•"/>
      <w:lvlJc w:val="left"/>
      <w:pPr>
        <w:ind w:left="720" w:hanging="360"/>
      </w:pPr>
      <w:rPr>
        <w:rFonts w:ascii="Franklin Gothic Book" w:eastAsiaTheme="minorHAnsi" w:hAnsi="Franklin Gothic Book" w:cs="Franklin Gothic Book"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D40667"/>
    <w:multiLevelType w:val="multilevel"/>
    <w:tmpl w:val="0DD05E88"/>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343F28"/>
    <w:multiLevelType w:val="hybridMultilevel"/>
    <w:tmpl w:val="34E6CB3E"/>
    <w:lvl w:ilvl="0" w:tplc="2D04809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0" w15:restartNumberingAfterBreak="0">
    <w:nsid w:val="755506CD"/>
    <w:multiLevelType w:val="multilevel"/>
    <w:tmpl w:val="6EA2B6D2"/>
    <w:lvl w:ilvl="0">
      <w:start w:val="1"/>
      <w:numFmt w:val="decimal"/>
      <w:pStyle w:val="OutlineHeading"/>
      <w:lvlText w:val="%1."/>
      <w:lvlJc w:val="left"/>
      <w:pPr>
        <w:ind w:left="630" w:hanging="360"/>
      </w:pPr>
      <w:rPr>
        <w:rFonts w:ascii="ITCFranklinGothic LT MedCn" w:hAnsi="ITCFranklinGothic LT MedCn" w:hint="default"/>
        <w:sz w:val="22"/>
        <w:szCs w:val="22"/>
      </w:rPr>
    </w:lvl>
    <w:lvl w:ilvl="1">
      <w:start w:val="1"/>
      <w:numFmt w:val="decimal"/>
      <w:pStyle w:val="OutlineBody"/>
      <w:lvlText w:val="%1.%2."/>
      <w:lvlJc w:val="left"/>
      <w:pPr>
        <w:ind w:left="1062" w:hanging="432"/>
      </w:pPr>
      <w:rPr>
        <w:rFonts w:ascii="ITCFranklinGothic LT BookCn" w:hAnsi="ITCFranklinGothic LT BookCn" w:hint="default"/>
        <w:sz w:val="20"/>
        <w:szCs w:val="20"/>
      </w:rPr>
    </w:lvl>
    <w:lvl w:ilvl="2">
      <w:start w:val="1"/>
      <w:numFmt w:val="decimal"/>
      <w:pStyle w:val="OutlineSubSub"/>
      <w:lvlText w:val="%1.%2.%3."/>
      <w:lvlJc w:val="left"/>
      <w:pPr>
        <w:ind w:left="1494" w:hanging="504"/>
      </w:pPr>
    </w:lvl>
    <w:lvl w:ilvl="3">
      <w:start w:val="1"/>
      <w:numFmt w:val="decimal"/>
      <w:lvlText w:val="%1.%2.%3.%4."/>
      <w:lvlJc w:val="left"/>
      <w:pPr>
        <w:ind w:left="1998" w:hanging="648"/>
      </w:pPr>
    </w:lvl>
    <w:lvl w:ilvl="4">
      <w:start w:val="1"/>
      <w:numFmt w:val="decimal"/>
      <w:lvlText w:val="%1.%2.%3.%4.%5."/>
      <w:lvlJc w:val="left"/>
      <w:pPr>
        <w:ind w:left="2502" w:hanging="792"/>
      </w:pPr>
    </w:lvl>
    <w:lvl w:ilvl="5">
      <w:start w:val="1"/>
      <w:numFmt w:val="decimal"/>
      <w:lvlText w:val="%1.%2.%3.%4.%5.%6."/>
      <w:lvlJc w:val="left"/>
      <w:pPr>
        <w:ind w:left="3006" w:hanging="936"/>
      </w:pPr>
    </w:lvl>
    <w:lvl w:ilvl="6">
      <w:start w:val="1"/>
      <w:numFmt w:val="decimal"/>
      <w:lvlText w:val="%1.%2.%3.%4.%5.%6.%7."/>
      <w:lvlJc w:val="left"/>
      <w:pPr>
        <w:ind w:left="3510" w:hanging="1080"/>
      </w:pPr>
    </w:lvl>
    <w:lvl w:ilvl="7">
      <w:start w:val="1"/>
      <w:numFmt w:val="decimal"/>
      <w:lvlText w:val="%1.%2.%3.%4.%5.%6.%7.%8."/>
      <w:lvlJc w:val="left"/>
      <w:pPr>
        <w:ind w:left="4014" w:hanging="1224"/>
      </w:pPr>
    </w:lvl>
    <w:lvl w:ilvl="8">
      <w:start w:val="1"/>
      <w:numFmt w:val="decimal"/>
      <w:lvlText w:val="%1.%2.%3.%4.%5.%6.%7.%8.%9."/>
      <w:lvlJc w:val="left"/>
      <w:pPr>
        <w:ind w:left="4590" w:hanging="1440"/>
      </w:pPr>
    </w:lvl>
  </w:abstractNum>
  <w:num w:numId="1">
    <w:abstractNumId w:val="17"/>
  </w:num>
  <w:num w:numId="2">
    <w:abstractNumId w:val="0"/>
  </w:num>
  <w:num w:numId="3">
    <w:abstractNumId w:val="7"/>
  </w:num>
  <w:num w:numId="4">
    <w:abstractNumId w:val="11"/>
  </w:num>
  <w:num w:numId="5">
    <w:abstractNumId w:val="15"/>
  </w:num>
  <w:num w:numId="6">
    <w:abstractNumId w:val="19"/>
  </w:num>
  <w:num w:numId="7">
    <w:abstractNumId w:val="18"/>
  </w:num>
  <w:num w:numId="8">
    <w:abstractNumId w:val="12"/>
  </w:num>
  <w:num w:numId="9">
    <w:abstractNumId w:val="20"/>
  </w:num>
  <w:num w:numId="10">
    <w:abstractNumId w:val="16"/>
  </w:num>
  <w:num w:numId="11">
    <w:abstractNumId w:val="3"/>
  </w:num>
  <w:num w:numId="12">
    <w:abstractNumId w:val="6"/>
  </w:num>
  <w:num w:numId="13">
    <w:abstractNumId w:val="13"/>
  </w:num>
  <w:num w:numId="14">
    <w:abstractNumId w:val="10"/>
  </w:num>
  <w:num w:numId="15">
    <w:abstractNumId w:val="8"/>
  </w:num>
  <w:num w:numId="16">
    <w:abstractNumId w:val="2"/>
  </w:num>
  <w:num w:numId="17">
    <w:abstractNumId w:val="1"/>
  </w:num>
  <w:num w:numId="18">
    <w:abstractNumId w:val="4"/>
  </w:num>
  <w:num w:numId="19">
    <w:abstractNumId w:val="5"/>
  </w:num>
  <w:num w:numId="20">
    <w:abstractNumId w:val="14"/>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strokecolor="#ec913f">
      <v:stroke color="#ec913f" weight="1pt"/>
      <o:colormru v:ext="edit" colors="#ec913f,#e98123,#ed8b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69E"/>
    <w:rsid w:val="00007A50"/>
    <w:rsid w:val="0001078A"/>
    <w:rsid w:val="0001289F"/>
    <w:rsid w:val="000174F2"/>
    <w:rsid w:val="00020853"/>
    <w:rsid w:val="00025BA5"/>
    <w:rsid w:val="00027624"/>
    <w:rsid w:val="00035282"/>
    <w:rsid w:val="00037B46"/>
    <w:rsid w:val="0004470A"/>
    <w:rsid w:val="000465C8"/>
    <w:rsid w:val="000655A8"/>
    <w:rsid w:val="000720DC"/>
    <w:rsid w:val="00091727"/>
    <w:rsid w:val="00094AFB"/>
    <w:rsid w:val="000D0B9A"/>
    <w:rsid w:val="000D47D5"/>
    <w:rsid w:val="000D5B8F"/>
    <w:rsid w:val="000E421F"/>
    <w:rsid w:val="000E6AC5"/>
    <w:rsid w:val="001020A1"/>
    <w:rsid w:val="0011445D"/>
    <w:rsid w:val="00121E32"/>
    <w:rsid w:val="00134640"/>
    <w:rsid w:val="00137FE5"/>
    <w:rsid w:val="00142CDE"/>
    <w:rsid w:val="0014470F"/>
    <w:rsid w:val="00146EB9"/>
    <w:rsid w:val="00152B86"/>
    <w:rsid w:val="00154EDE"/>
    <w:rsid w:val="00161DB6"/>
    <w:rsid w:val="001733C8"/>
    <w:rsid w:val="00182EB6"/>
    <w:rsid w:val="001861FE"/>
    <w:rsid w:val="001A64D8"/>
    <w:rsid w:val="001D34E9"/>
    <w:rsid w:val="001D460A"/>
    <w:rsid w:val="001E6367"/>
    <w:rsid w:val="001F0079"/>
    <w:rsid w:val="001F0AB8"/>
    <w:rsid w:val="001F5B66"/>
    <w:rsid w:val="00200167"/>
    <w:rsid w:val="00214A73"/>
    <w:rsid w:val="002267F5"/>
    <w:rsid w:val="00230502"/>
    <w:rsid w:val="00245F50"/>
    <w:rsid w:val="0026570E"/>
    <w:rsid w:val="002719DE"/>
    <w:rsid w:val="0027234A"/>
    <w:rsid w:val="00274F17"/>
    <w:rsid w:val="00282635"/>
    <w:rsid w:val="0029259B"/>
    <w:rsid w:val="00295CFD"/>
    <w:rsid w:val="00297C60"/>
    <w:rsid w:val="002A0B63"/>
    <w:rsid w:val="002C4BE1"/>
    <w:rsid w:val="002E1204"/>
    <w:rsid w:val="002E1AC8"/>
    <w:rsid w:val="002F37EC"/>
    <w:rsid w:val="00310891"/>
    <w:rsid w:val="00317B79"/>
    <w:rsid w:val="00317BD0"/>
    <w:rsid w:val="003416E2"/>
    <w:rsid w:val="00351299"/>
    <w:rsid w:val="00357359"/>
    <w:rsid w:val="003628DE"/>
    <w:rsid w:val="00391236"/>
    <w:rsid w:val="00394EDB"/>
    <w:rsid w:val="003B4677"/>
    <w:rsid w:val="003E0A75"/>
    <w:rsid w:val="003E5CD4"/>
    <w:rsid w:val="0040730C"/>
    <w:rsid w:val="00410B92"/>
    <w:rsid w:val="00441DA7"/>
    <w:rsid w:val="004511EF"/>
    <w:rsid w:val="00453BFA"/>
    <w:rsid w:val="00465397"/>
    <w:rsid w:val="0046679D"/>
    <w:rsid w:val="00495C45"/>
    <w:rsid w:val="004A416C"/>
    <w:rsid w:val="004B3250"/>
    <w:rsid w:val="004B3D9D"/>
    <w:rsid w:val="004B7C79"/>
    <w:rsid w:val="004E3FAC"/>
    <w:rsid w:val="004F669E"/>
    <w:rsid w:val="004F6807"/>
    <w:rsid w:val="005022B2"/>
    <w:rsid w:val="00517808"/>
    <w:rsid w:val="00517D91"/>
    <w:rsid w:val="0052605C"/>
    <w:rsid w:val="005319A7"/>
    <w:rsid w:val="00533725"/>
    <w:rsid w:val="00543329"/>
    <w:rsid w:val="005472F9"/>
    <w:rsid w:val="00551D5C"/>
    <w:rsid w:val="00556975"/>
    <w:rsid w:val="00564CD3"/>
    <w:rsid w:val="00580000"/>
    <w:rsid w:val="00581782"/>
    <w:rsid w:val="005977C9"/>
    <w:rsid w:val="005C523A"/>
    <w:rsid w:val="005C5297"/>
    <w:rsid w:val="005F02EA"/>
    <w:rsid w:val="00600E0B"/>
    <w:rsid w:val="00607002"/>
    <w:rsid w:val="00607FEC"/>
    <w:rsid w:val="00610FE2"/>
    <w:rsid w:val="00612071"/>
    <w:rsid w:val="00623478"/>
    <w:rsid w:val="00632F19"/>
    <w:rsid w:val="0064169F"/>
    <w:rsid w:val="00652CC0"/>
    <w:rsid w:val="00666E0E"/>
    <w:rsid w:val="00684C24"/>
    <w:rsid w:val="00686759"/>
    <w:rsid w:val="006B6A9C"/>
    <w:rsid w:val="006E2831"/>
    <w:rsid w:val="006F41B6"/>
    <w:rsid w:val="00717FA6"/>
    <w:rsid w:val="00720B05"/>
    <w:rsid w:val="0074490A"/>
    <w:rsid w:val="00746267"/>
    <w:rsid w:val="00747A4A"/>
    <w:rsid w:val="007606B8"/>
    <w:rsid w:val="0076625F"/>
    <w:rsid w:val="007705B5"/>
    <w:rsid w:val="00791420"/>
    <w:rsid w:val="00791939"/>
    <w:rsid w:val="007A5415"/>
    <w:rsid w:val="007B20DD"/>
    <w:rsid w:val="007B2965"/>
    <w:rsid w:val="007B4ED5"/>
    <w:rsid w:val="007B7A1A"/>
    <w:rsid w:val="007C6ADF"/>
    <w:rsid w:val="007D313B"/>
    <w:rsid w:val="007F033E"/>
    <w:rsid w:val="007F76B8"/>
    <w:rsid w:val="008135D1"/>
    <w:rsid w:val="00836C4E"/>
    <w:rsid w:val="00856B13"/>
    <w:rsid w:val="00861D9F"/>
    <w:rsid w:val="00872D12"/>
    <w:rsid w:val="008808A5"/>
    <w:rsid w:val="00894DE6"/>
    <w:rsid w:val="008A07AF"/>
    <w:rsid w:val="008B5283"/>
    <w:rsid w:val="008D02B6"/>
    <w:rsid w:val="008D0C94"/>
    <w:rsid w:val="008D65A3"/>
    <w:rsid w:val="008E3C58"/>
    <w:rsid w:val="00900F68"/>
    <w:rsid w:val="009026A5"/>
    <w:rsid w:val="00905965"/>
    <w:rsid w:val="00914596"/>
    <w:rsid w:val="00914915"/>
    <w:rsid w:val="00925CB8"/>
    <w:rsid w:val="00927692"/>
    <w:rsid w:val="009422E3"/>
    <w:rsid w:val="0095252D"/>
    <w:rsid w:val="00961B6A"/>
    <w:rsid w:val="009716A9"/>
    <w:rsid w:val="00985F97"/>
    <w:rsid w:val="009C7B6B"/>
    <w:rsid w:val="009D7792"/>
    <w:rsid w:val="00A02807"/>
    <w:rsid w:val="00A06AAC"/>
    <w:rsid w:val="00A12633"/>
    <w:rsid w:val="00A4740A"/>
    <w:rsid w:val="00A553E9"/>
    <w:rsid w:val="00A74BC6"/>
    <w:rsid w:val="00A77E24"/>
    <w:rsid w:val="00A86098"/>
    <w:rsid w:val="00A91A48"/>
    <w:rsid w:val="00A948CB"/>
    <w:rsid w:val="00AA4F1B"/>
    <w:rsid w:val="00AB0B4E"/>
    <w:rsid w:val="00AD03C6"/>
    <w:rsid w:val="00AF139E"/>
    <w:rsid w:val="00B22A4B"/>
    <w:rsid w:val="00B27DAF"/>
    <w:rsid w:val="00B32406"/>
    <w:rsid w:val="00B37002"/>
    <w:rsid w:val="00B52C1D"/>
    <w:rsid w:val="00B54D34"/>
    <w:rsid w:val="00B619AD"/>
    <w:rsid w:val="00B744B7"/>
    <w:rsid w:val="00B76D54"/>
    <w:rsid w:val="00BC5D4A"/>
    <w:rsid w:val="00BC671D"/>
    <w:rsid w:val="00BD7135"/>
    <w:rsid w:val="00C04F1D"/>
    <w:rsid w:val="00C23AC4"/>
    <w:rsid w:val="00C241EF"/>
    <w:rsid w:val="00C43101"/>
    <w:rsid w:val="00C51A58"/>
    <w:rsid w:val="00C533CE"/>
    <w:rsid w:val="00C534F7"/>
    <w:rsid w:val="00C561A3"/>
    <w:rsid w:val="00C70EE1"/>
    <w:rsid w:val="00C82E5D"/>
    <w:rsid w:val="00CA390F"/>
    <w:rsid w:val="00CA4A68"/>
    <w:rsid w:val="00CD0610"/>
    <w:rsid w:val="00CD72F3"/>
    <w:rsid w:val="00CE6DEA"/>
    <w:rsid w:val="00CF0B66"/>
    <w:rsid w:val="00CF4C98"/>
    <w:rsid w:val="00CF5861"/>
    <w:rsid w:val="00D00174"/>
    <w:rsid w:val="00D0187C"/>
    <w:rsid w:val="00D1698D"/>
    <w:rsid w:val="00D21201"/>
    <w:rsid w:val="00D24A3C"/>
    <w:rsid w:val="00D31851"/>
    <w:rsid w:val="00D34DB4"/>
    <w:rsid w:val="00D36FDF"/>
    <w:rsid w:val="00D37E93"/>
    <w:rsid w:val="00D405DC"/>
    <w:rsid w:val="00D4581A"/>
    <w:rsid w:val="00D55D2B"/>
    <w:rsid w:val="00D71A6A"/>
    <w:rsid w:val="00D85FB6"/>
    <w:rsid w:val="00DD46C0"/>
    <w:rsid w:val="00DE17FA"/>
    <w:rsid w:val="00DF2018"/>
    <w:rsid w:val="00DF76B3"/>
    <w:rsid w:val="00E10150"/>
    <w:rsid w:val="00E23A55"/>
    <w:rsid w:val="00E24D45"/>
    <w:rsid w:val="00E261F3"/>
    <w:rsid w:val="00E3068A"/>
    <w:rsid w:val="00E6680C"/>
    <w:rsid w:val="00EA1E08"/>
    <w:rsid w:val="00EF5623"/>
    <w:rsid w:val="00F235F8"/>
    <w:rsid w:val="00F34E29"/>
    <w:rsid w:val="00F53B70"/>
    <w:rsid w:val="00F56939"/>
    <w:rsid w:val="00F57B46"/>
    <w:rsid w:val="00F6279A"/>
    <w:rsid w:val="00F671F4"/>
    <w:rsid w:val="00F87750"/>
    <w:rsid w:val="00F95BF4"/>
    <w:rsid w:val="00F978E3"/>
    <w:rsid w:val="00FA749C"/>
    <w:rsid w:val="00FB6113"/>
    <w:rsid w:val="00FC3FE7"/>
    <w:rsid w:val="00FC603B"/>
    <w:rsid w:val="00FD03CE"/>
    <w:rsid w:val="00FF1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ec913f">
      <v:stroke color="#ec913f" weight="1pt"/>
      <o:colormru v:ext="edit" colors="#ec913f,#e98123,#ed8b00"/>
    </o:shapedefaults>
    <o:shapelayout v:ext="edit">
      <o:idmap v:ext="edit" data="1"/>
    </o:shapelayout>
  </w:shapeDefaults>
  <w:decimalSymbol w:val="."/>
  <w:listSeparator w:val=","/>
  <w14:docId w14:val="2EA64741"/>
  <w15:docId w15:val="{E0EBC45F-A4E2-4101-B4F5-8444488E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569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D5C"/>
  </w:style>
  <w:style w:type="paragraph" w:styleId="Footer">
    <w:name w:val="footer"/>
    <w:basedOn w:val="Normal"/>
    <w:link w:val="FooterChar"/>
    <w:uiPriority w:val="99"/>
    <w:unhideWhenUsed/>
    <w:rsid w:val="00551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D5C"/>
  </w:style>
  <w:style w:type="paragraph" w:styleId="BalloonText">
    <w:name w:val="Balloon Text"/>
    <w:basedOn w:val="Normal"/>
    <w:link w:val="BalloonTextChar"/>
    <w:uiPriority w:val="99"/>
    <w:semiHidden/>
    <w:unhideWhenUsed/>
    <w:rsid w:val="00551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D5C"/>
    <w:rPr>
      <w:rFonts w:ascii="Tahoma" w:hAnsi="Tahoma" w:cs="Tahoma"/>
      <w:sz w:val="16"/>
      <w:szCs w:val="16"/>
    </w:rPr>
  </w:style>
  <w:style w:type="paragraph" w:customStyle="1" w:styleId="BasicParagraph">
    <w:name w:val="[Basic Paragraph]"/>
    <w:basedOn w:val="Normal"/>
    <w:link w:val="BasicParagraphChar"/>
    <w:uiPriority w:val="99"/>
    <w:rsid w:val="00551D5C"/>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NoSpacing">
    <w:name w:val="No Spacing"/>
    <w:uiPriority w:val="1"/>
    <w:rsid w:val="007705B5"/>
    <w:pPr>
      <w:spacing w:after="0" w:line="240" w:lineRule="auto"/>
    </w:pPr>
  </w:style>
  <w:style w:type="paragraph" w:styleId="ListParagraph">
    <w:name w:val="List Paragraph"/>
    <w:basedOn w:val="Normal"/>
    <w:uiPriority w:val="34"/>
    <w:rsid w:val="00836C4E"/>
    <w:pPr>
      <w:ind w:left="720"/>
      <w:contextualSpacing/>
    </w:pPr>
  </w:style>
  <w:style w:type="paragraph" w:customStyle="1" w:styleId="CourseDescription">
    <w:name w:val="Course Description"/>
    <w:basedOn w:val="Normal"/>
    <w:link w:val="CourseDescriptionChar"/>
    <w:qFormat/>
    <w:rsid w:val="007B20DD"/>
    <w:pPr>
      <w:autoSpaceDE w:val="0"/>
      <w:autoSpaceDN w:val="0"/>
      <w:adjustRightInd w:val="0"/>
      <w:spacing w:after="0" w:line="252" w:lineRule="auto"/>
    </w:pPr>
    <w:rPr>
      <w:rFonts w:ascii="Franklin Gothic Book" w:hAnsi="Franklin Gothic Book" w:cs="Times New Roman"/>
      <w:sz w:val="21"/>
      <w:szCs w:val="21"/>
    </w:rPr>
  </w:style>
  <w:style w:type="character" w:customStyle="1" w:styleId="CourseDescriptionChar">
    <w:name w:val="Course Description Char"/>
    <w:basedOn w:val="DefaultParagraphFont"/>
    <w:link w:val="CourseDescription"/>
    <w:rsid w:val="007B20DD"/>
    <w:rPr>
      <w:rFonts w:ascii="Franklin Gothic Book" w:hAnsi="Franklin Gothic Book" w:cs="Times New Roman"/>
      <w:sz w:val="21"/>
      <w:szCs w:val="21"/>
    </w:rPr>
  </w:style>
  <w:style w:type="paragraph" w:customStyle="1" w:styleId="CourseName">
    <w:name w:val="Course Name"/>
    <w:basedOn w:val="BasicParagraph"/>
    <w:link w:val="CourseNameChar"/>
    <w:qFormat/>
    <w:rsid w:val="007B20DD"/>
    <w:pPr>
      <w:tabs>
        <w:tab w:val="left" w:pos="5130"/>
      </w:tabs>
      <w:spacing w:line="240" w:lineRule="auto"/>
    </w:pPr>
    <w:rPr>
      <w:rFonts w:ascii="Franklin Gothic Medium" w:hAnsi="Franklin Gothic Medium" w:cs="Franklin Gothic Medium"/>
      <w:color w:val="auto"/>
      <w:sz w:val="42"/>
      <w:szCs w:val="42"/>
    </w:rPr>
  </w:style>
  <w:style w:type="paragraph" w:customStyle="1" w:styleId="CourseType">
    <w:name w:val="Course Type"/>
    <w:basedOn w:val="BasicParagraph"/>
    <w:link w:val="CourseTypeChar"/>
    <w:qFormat/>
    <w:rsid w:val="007B20DD"/>
    <w:pPr>
      <w:tabs>
        <w:tab w:val="left" w:pos="5130"/>
      </w:tabs>
      <w:spacing w:after="400" w:line="240" w:lineRule="auto"/>
    </w:pPr>
    <w:rPr>
      <w:rFonts w:ascii="Franklin Gothic Book" w:hAnsi="Franklin Gothic Book" w:cs="Franklin Gothic Book"/>
      <w:color w:val="404040" w:themeColor="text1" w:themeTint="BF"/>
    </w:rPr>
  </w:style>
  <w:style w:type="character" w:customStyle="1" w:styleId="BasicParagraphChar">
    <w:name w:val="[Basic Paragraph] Char"/>
    <w:basedOn w:val="DefaultParagraphFont"/>
    <w:link w:val="BasicParagraph"/>
    <w:uiPriority w:val="99"/>
    <w:rsid w:val="007B20DD"/>
    <w:rPr>
      <w:rFonts w:ascii="Times New Roman" w:hAnsi="Times New Roman" w:cs="Times New Roman"/>
      <w:color w:val="000000"/>
      <w:sz w:val="24"/>
      <w:szCs w:val="24"/>
    </w:rPr>
  </w:style>
  <w:style w:type="character" w:customStyle="1" w:styleId="CourseNameChar">
    <w:name w:val="Course Name Char"/>
    <w:basedOn w:val="BasicParagraphChar"/>
    <w:link w:val="CourseName"/>
    <w:rsid w:val="007B20DD"/>
    <w:rPr>
      <w:rFonts w:ascii="Times New Roman" w:hAnsi="Times New Roman" w:cs="Times New Roman"/>
      <w:color w:val="000000"/>
      <w:sz w:val="24"/>
      <w:szCs w:val="24"/>
    </w:rPr>
  </w:style>
  <w:style w:type="paragraph" w:customStyle="1" w:styleId="IntendedAudience">
    <w:name w:val="Intended Audience"/>
    <w:basedOn w:val="BasicParagraph"/>
    <w:link w:val="IntendedAudienceChar"/>
    <w:qFormat/>
    <w:rsid w:val="007B20DD"/>
    <w:pPr>
      <w:tabs>
        <w:tab w:val="left" w:pos="240"/>
        <w:tab w:val="left" w:pos="468"/>
      </w:tabs>
      <w:suppressAutoHyphens/>
      <w:spacing w:line="240" w:lineRule="auto"/>
    </w:pPr>
    <w:rPr>
      <w:rFonts w:ascii="Franklin Gothic Book" w:hAnsi="Franklin Gothic Book" w:cs="Franklin Gothic Book"/>
      <w:color w:val="auto"/>
      <w:sz w:val="20"/>
      <w:szCs w:val="20"/>
    </w:rPr>
  </w:style>
  <w:style w:type="character" w:customStyle="1" w:styleId="CourseTypeChar">
    <w:name w:val="Course Type Char"/>
    <w:basedOn w:val="BasicParagraphChar"/>
    <w:link w:val="CourseType"/>
    <w:rsid w:val="007B20DD"/>
    <w:rPr>
      <w:rFonts w:ascii="Franklin Gothic Book" w:hAnsi="Franklin Gothic Book" w:cs="Franklin Gothic Book"/>
      <w:color w:val="404040" w:themeColor="text1" w:themeTint="BF"/>
      <w:sz w:val="24"/>
      <w:szCs w:val="24"/>
    </w:rPr>
  </w:style>
  <w:style w:type="paragraph" w:customStyle="1" w:styleId="LearningObjectives">
    <w:name w:val="Learning Objectives"/>
    <w:basedOn w:val="BasicParagraph"/>
    <w:link w:val="LearningObjectivesChar"/>
    <w:qFormat/>
    <w:rsid w:val="007B20DD"/>
    <w:pPr>
      <w:numPr>
        <w:numId w:val="4"/>
      </w:numPr>
      <w:tabs>
        <w:tab w:val="left" w:pos="240"/>
      </w:tabs>
      <w:suppressAutoHyphens/>
      <w:spacing w:after="40" w:line="264" w:lineRule="auto"/>
    </w:pPr>
    <w:rPr>
      <w:rFonts w:ascii="Franklin Gothic Book" w:hAnsi="Franklin Gothic Book" w:cs="Franklin Gothic Book"/>
      <w:color w:val="auto"/>
      <w:sz w:val="20"/>
      <w:szCs w:val="20"/>
    </w:rPr>
  </w:style>
  <w:style w:type="character" w:customStyle="1" w:styleId="IntendedAudienceChar">
    <w:name w:val="Intended Audience Char"/>
    <w:basedOn w:val="BasicParagraphChar"/>
    <w:link w:val="IntendedAudience"/>
    <w:rsid w:val="007B20DD"/>
    <w:rPr>
      <w:rFonts w:ascii="Franklin Gothic Book" w:hAnsi="Franklin Gothic Book" w:cs="Franklin Gothic Book"/>
      <w:color w:val="000000"/>
      <w:sz w:val="20"/>
      <w:szCs w:val="20"/>
    </w:rPr>
  </w:style>
  <w:style w:type="paragraph" w:customStyle="1" w:styleId="OutlineHeading">
    <w:name w:val="Outline Heading"/>
    <w:basedOn w:val="BasicParagraph"/>
    <w:link w:val="OutlineHeadingChar"/>
    <w:qFormat/>
    <w:rsid w:val="007B20DD"/>
    <w:pPr>
      <w:numPr>
        <w:numId w:val="9"/>
      </w:numPr>
      <w:tabs>
        <w:tab w:val="left" w:pos="240"/>
        <w:tab w:val="left" w:pos="468"/>
        <w:tab w:val="left" w:pos="900"/>
      </w:tabs>
      <w:suppressAutoHyphens/>
      <w:spacing w:line="252" w:lineRule="auto"/>
      <w:ind w:left="576"/>
    </w:pPr>
    <w:rPr>
      <w:rFonts w:ascii="ITCFranklinGothic LT MedCn" w:hAnsi="ITCFranklinGothic LT MedCn" w:cs="ITCFranklinGothic LT MedCn"/>
      <w:color w:val="auto"/>
      <w:sz w:val="22"/>
      <w:szCs w:val="22"/>
    </w:rPr>
  </w:style>
  <w:style w:type="character" w:customStyle="1" w:styleId="LearningObjectivesChar">
    <w:name w:val="Learning Objectives Char"/>
    <w:basedOn w:val="BasicParagraphChar"/>
    <w:link w:val="LearningObjectives"/>
    <w:rsid w:val="007B20DD"/>
    <w:rPr>
      <w:rFonts w:ascii="Franklin Gothic Book" w:hAnsi="Franklin Gothic Book" w:cs="Franklin Gothic Book"/>
      <w:color w:val="000000"/>
      <w:sz w:val="20"/>
      <w:szCs w:val="20"/>
    </w:rPr>
  </w:style>
  <w:style w:type="paragraph" w:customStyle="1" w:styleId="OutlineBody">
    <w:name w:val="Outline Body"/>
    <w:basedOn w:val="BasicParagraph"/>
    <w:link w:val="OutlineBodyChar"/>
    <w:qFormat/>
    <w:rsid w:val="007B20DD"/>
    <w:pPr>
      <w:numPr>
        <w:ilvl w:val="1"/>
        <w:numId w:val="9"/>
      </w:numPr>
      <w:tabs>
        <w:tab w:val="left" w:pos="240"/>
        <w:tab w:val="left" w:pos="468"/>
        <w:tab w:val="left" w:pos="900"/>
      </w:tabs>
      <w:suppressAutoHyphens/>
      <w:spacing w:line="252" w:lineRule="auto"/>
      <w:ind w:left="864"/>
    </w:pPr>
    <w:rPr>
      <w:rFonts w:ascii="ITCFranklinGothic LT BookCn" w:hAnsi="ITCFranklinGothic LT BookCn" w:cs="ITCFranklinGothic LT BookCn"/>
      <w:color w:val="auto"/>
      <w:sz w:val="20"/>
      <w:szCs w:val="20"/>
    </w:rPr>
  </w:style>
  <w:style w:type="character" w:customStyle="1" w:styleId="OutlineHeadingChar">
    <w:name w:val="Outline Heading Char"/>
    <w:basedOn w:val="BasicParagraphChar"/>
    <w:link w:val="OutlineHeading"/>
    <w:rsid w:val="007B20DD"/>
    <w:rPr>
      <w:rFonts w:ascii="ITCFranklinGothic LT MedCn" w:hAnsi="ITCFranklinGothic LT MedCn" w:cs="ITCFranklinGothic LT MedCn"/>
      <w:color w:val="000000"/>
      <w:sz w:val="24"/>
      <w:szCs w:val="24"/>
    </w:rPr>
  </w:style>
  <w:style w:type="character" w:customStyle="1" w:styleId="OutlineBodyChar">
    <w:name w:val="Outline Body Char"/>
    <w:basedOn w:val="BasicParagraphChar"/>
    <w:link w:val="OutlineBody"/>
    <w:rsid w:val="007B20DD"/>
    <w:rPr>
      <w:rFonts w:ascii="ITCFranklinGothic LT BookCn" w:hAnsi="ITCFranklinGothic LT BookCn" w:cs="ITCFranklinGothic LT BookCn"/>
      <w:color w:val="000000"/>
      <w:sz w:val="20"/>
      <w:szCs w:val="20"/>
    </w:rPr>
  </w:style>
  <w:style w:type="paragraph" w:customStyle="1" w:styleId="OutlineSubSub">
    <w:name w:val="Outline Sub Sub"/>
    <w:basedOn w:val="OutlineBody"/>
    <w:link w:val="OutlineSubSubChar"/>
    <w:qFormat/>
    <w:rsid w:val="00FD03CE"/>
    <w:pPr>
      <w:numPr>
        <w:ilvl w:val="2"/>
      </w:numPr>
      <w:ind w:left="1368"/>
    </w:pPr>
  </w:style>
  <w:style w:type="character" w:customStyle="1" w:styleId="OutlineSubSubChar">
    <w:name w:val="Outline Sub Sub Char"/>
    <w:basedOn w:val="OutlineBodyChar"/>
    <w:link w:val="OutlineSubSub"/>
    <w:rsid w:val="00FD03CE"/>
    <w:rPr>
      <w:rFonts w:ascii="ITCFranklinGothic LT BookCn" w:hAnsi="ITCFranklinGothic LT BookCn" w:cs="ITCFranklinGothic LT BookC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ong\Downloads\Award_Outline_Template_Custo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ays_x002f_Hrs xmlns="27a429f0-5c68-4965-9e91-147160e6109c">Hours</Days_x002f_Hrs>
    <Course_x0020_ID xmlns="e114313a-8338-4adc-aa21-3ece64584910">VZW_576p</Course_x0020_ID>
    <OL_x002f_CP xmlns="27a429f0-5c68-4965-9e91-147160e6109c">Outline</OL_x002f_CP>
    <Customer xmlns="e114313a-8338-4adc-aa21-3ece64584910">Verizon</Customer>
    <Duration xmlns="e114313a-8338-4adc-aa21-3ece64584910">4</Duration>
    <Curriculum xmlns="e114313a-8338-4adc-aa21-3ece64584910">VZW NWV</Curriculum>
    <Course_x0020_Status xmlns="e114313a-8338-4adc-aa21-3ece64584910">1.RC (Outline Ready)</Course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3E9043A24A124F937B3B39B8F762A1" ma:contentTypeVersion="19" ma:contentTypeDescription="Create a new document." ma:contentTypeScope="" ma:versionID="9812e9a0db0b48e879d5fafa11d00cab">
  <xsd:schema xmlns:xsd="http://www.w3.org/2001/XMLSchema" xmlns:xs="http://www.w3.org/2001/XMLSchema" xmlns:p="http://schemas.microsoft.com/office/2006/metadata/properties" xmlns:ns1="e114313a-8338-4adc-aa21-3ece64584910" xmlns:ns3="27a429f0-5c68-4965-9e91-147160e6109c" xmlns:ns4="2aa6056d-07cb-4c75-8e55-e7d203331bcd" xmlns:ns5="79882294-377c-48a5-b370-4599314cb0ee" xmlns:ns6="789e0211-f727-4d19-a7ad-b3586bf25ea1" targetNamespace="http://schemas.microsoft.com/office/2006/metadata/properties" ma:root="true" ma:fieldsID="09218cdb4f18cb3881b5bfd0264e749c" ns1:_="" ns3:_="" ns4:_="" ns5:_="" ns6:_="">
    <xsd:import namespace="e114313a-8338-4adc-aa21-3ece64584910"/>
    <xsd:import namespace="27a429f0-5c68-4965-9e91-147160e6109c"/>
    <xsd:import namespace="2aa6056d-07cb-4c75-8e55-e7d203331bcd"/>
    <xsd:import namespace="79882294-377c-48a5-b370-4599314cb0ee"/>
    <xsd:import namespace="789e0211-f727-4d19-a7ad-b3586bf25ea1"/>
    <xsd:element name="properties">
      <xsd:complexType>
        <xsd:sequence>
          <xsd:element name="documentManagement">
            <xsd:complexType>
              <xsd:all>
                <xsd:element ref="ns1:Course_x0020_ID" minOccurs="0"/>
                <xsd:element ref="ns3:OL_x002f_CP" minOccurs="0"/>
                <xsd:element ref="ns1:Curriculum" minOccurs="0"/>
                <xsd:element ref="ns1:Duration" minOccurs="0"/>
                <xsd:element ref="ns3:Days_x002f_Hrs" minOccurs="0"/>
                <xsd:element ref="ns1:Customer" minOccurs="0"/>
                <xsd:element ref="ns1:Course_x0020_Status" minOccurs="0"/>
                <xsd:element ref="ns4:SharedWithUsers" minOccurs="0"/>
                <xsd:element ref="ns5:SharingHintHash" minOccurs="0"/>
                <xsd:element ref="ns4:SharedWithDetails" minOccurs="0"/>
                <xsd:element ref="ns4:LastSharedByUser" minOccurs="0"/>
                <xsd:element ref="ns4:LastSharedByTime" minOccurs="0"/>
                <xsd:element ref="ns6:MediaServiceMetadata" minOccurs="0"/>
                <xsd:element ref="ns6: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14313a-8338-4adc-aa21-3ece64584910" elementFormDefault="qualified">
    <xsd:import namespace="http://schemas.microsoft.com/office/2006/documentManagement/types"/>
    <xsd:import namespace="http://schemas.microsoft.com/office/infopath/2007/PartnerControls"/>
    <xsd:element name="Course_x0020_ID" ma:index="0" nillable="true" ma:displayName="Course ID" ma:internalName="Course_x0020_ID">
      <xsd:simpleType>
        <xsd:restriction base="dms:Text">
          <xsd:maxLength value="255"/>
        </xsd:restriction>
      </xsd:simpleType>
    </xsd:element>
    <xsd:element name="Curriculum" ma:index="4" nillable="true" ma:displayName="Curriculum" ma:format="Dropdown" ma:internalName="Curriculum">
      <xsd:simpleType>
        <xsd:restriction base="dms:Choice">
          <xsd:enumeration value="VZW 4G LTE"/>
          <xsd:enumeration value="VZW 5G"/>
          <xsd:enumeration value="VZW EPT"/>
          <xsd:enumeration value="VZW IPC"/>
          <xsd:enumeration value="VZW NWV"/>
          <xsd:enumeration value="VzW Operations and Engineering Tools"/>
          <xsd:enumeration value="VZW Services"/>
          <xsd:enumeration value="VZW T4B"/>
          <xsd:enumeration value="VZW Technology Primers"/>
          <xsd:enumeration value="VZW Wireless Landscape"/>
        </xsd:restriction>
      </xsd:simpleType>
    </xsd:element>
    <xsd:element name="Duration" ma:index="5" nillable="true" ma:displayName="Duration" ma:decimals="0" ma:internalName="Duration" ma:percentage="FALSE">
      <xsd:simpleType>
        <xsd:restriction base="dms:Number">
          <xsd:maxInclusive value="200"/>
          <xsd:minInclusive value="1"/>
        </xsd:restriction>
      </xsd:simpleType>
    </xsd:element>
    <xsd:element name="Customer" ma:index="7" nillable="true" ma:displayName="Customer" ma:internalName="Customer">
      <xsd:simpleType>
        <xsd:restriction base="dms:Text">
          <xsd:maxLength value="255"/>
        </xsd:restriction>
      </xsd:simpleType>
    </xsd:element>
    <xsd:element name="Course_x0020_Status" ma:index="8" nillable="true" ma:displayName="Course Status" ma:default="1.RS (Requirements Start)" ma:description="Course Status" ma:format="RadioButtons" ma:internalName="Course_x0020_Status">
      <xsd:simpleType>
        <xsd:restriction base="dms:Choice">
          <xsd:enumeration value="1.RS (Requirements Start)"/>
          <xsd:enumeration value="1.RC (Outline Ready)"/>
          <xsd:enumeration value="2.DS (Design Start)"/>
          <xsd:enumeration value="2.DC (Design Complete)"/>
          <xsd:enumeration value="3.VS (Development Start)"/>
          <xsd:enumeration value="3.VC (Development Complete)"/>
          <xsd:enumeration value="4.CR (Course Ready)"/>
          <xsd:enumeration value="6.TS (Retirement Start)"/>
        </xsd:restriction>
      </xsd:simpleType>
    </xsd:element>
  </xsd:schema>
  <xsd:schema xmlns:xsd="http://www.w3.org/2001/XMLSchema" xmlns:xs="http://www.w3.org/2001/XMLSchema" xmlns:dms="http://schemas.microsoft.com/office/2006/documentManagement/types" xmlns:pc="http://schemas.microsoft.com/office/infopath/2007/PartnerControls" targetNamespace="27a429f0-5c68-4965-9e91-147160e6109c" elementFormDefault="qualified">
    <xsd:import namespace="http://schemas.microsoft.com/office/2006/documentManagement/types"/>
    <xsd:import namespace="http://schemas.microsoft.com/office/infopath/2007/PartnerControls"/>
    <xsd:element name="OL_x002f_CP" ma:index="2" nillable="true" ma:displayName="Document Type" ma:default="Outline" ma:description="Outline, CoursePlan (HLD)" ma:format="RadioButtons" ma:internalName="OL_x002f_CP">
      <xsd:simpleType>
        <xsd:restriction base="dms:Choice">
          <xsd:enumeration value="Outline"/>
          <xsd:enumeration value="CoursePlan"/>
        </xsd:restriction>
      </xsd:simpleType>
    </xsd:element>
    <xsd:element name="Days_x002f_Hrs" ma:index="6" nillable="true" ma:displayName="Days/Hrs" ma:default="Days" ma:description="Days/Hours" ma:format="RadioButtons" ma:internalName="Days_x002f_Hrs">
      <xsd:simpleType>
        <xsd:restriction base="dms:Choice">
          <xsd:enumeration value="Days"/>
          <xsd:enumeration value="Hours"/>
          <xsd:enumeration value="Minutes"/>
        </xsd:restriction>
      </xsd:simpleType>
    </xsd:element>
  </xsd:schema>
  <xsd:schema xmlns:xsd="http://www.w3.org/2001/XMLSchema" xmlns:xs="http://www.w3.org/2001/XMLSchema" xmlns:dms="http://schemas.microsoft.com/office/2006/documentManagement/types" xmlns:pc="http://schemas.microsoft.com/office/infopath/2007/PartnerControls" targetNamespace="2aa6056d-07cb-4c75-8e55-e7d203331bc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element name="LastSharedByTime" ma:index="19"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9882294-377c-48a5-b370-4599314cb0ee" elementFormDefault="qualified">
    <xsd:import namespace="http://schemas.microsoft.com/office/2006/documentManagement/types"/>
    <xsd:import namespace="http://schemas.microsoft.com/office/infopath/2007/PartnerControls"/>
    <xsd:element name="SharingHintHash" ma:index="16"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9e0211-f727-4d19-a7ad-b3586bf25ea1" elementFormDefault="qualified">
    <xsd:import namespace="http://schemas.microsoft.com/office/2006/documentManagement/types"/>
    <xsd:import namespace="http://schemas.microsoft.com/office/infopath/2007/PartnerControls"/>
    <xsd:element name="MediaServiceMetadata" ma:index="20" nillable="true" ma:displayName="MediaServiceMetadata" ma:description="" ma:hidden="true" ma:internalName="MediaServiceMetadata" ma:readOnly="true">
      <xsd:simpleType>
        <xsd:restriction base="dms:Note"/>
      </xsd:simpleType>
    </xsd:element>
    <xsd:element name="MediaServiceFastMetadata" ma:index="2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3" ma:displayName="Course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47F96-BF53-4DBA-B701-F797CC21A2AC}">
  <ds:schemaRefs>
    <ds:schemaRef ds:uri="http://schemas.microsoft.com/sharepoint/v3/contenttype/forms"/>
  </ds:schemaRefs>
</ds:datastoreItem>
</file>

<file path=customXml/itemProps2.xml><?xml version="1.0" encoding="utf-8"?>
<ds:datastoreItem xmlns:ds="http://schemas.openxmlformats.org/officeDocument/2006/customXml" ds:itemID="{99C5B772-E0D3-42B6-905E-1F8B4BCD8764}">
  <ds:schemaRefs>
    <ds:schemaRef ds:uri="http://schemas.microsoft.com/office/2006/metadata/properties"/>
    <ds:schemaRef ds:uri="27a429f0-5c68-4965-9e91-147160e6109c"/>
    <ds:schemaRef ds:uri="e114313a-8338-4adc-aa21-3ece64584910"/>
  </ds:schemaRefs>
</ds:datastoreItem>
</file>

<file path=customXml/itemProps3.xml><?xml version="1.0" encoding="utf-8"?>
<ds:datastoreItem xmlns:ds="http://schemas.openxmlformats.org/officeDocument/2006/customXml" ds:itemID="{567997BD-0C32-480F-B2BE-FEE7ED59C3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14313a-8338-4adc-aa21-3ece64584910"/>
    <ds:schemaRef ds:uri="27a429f0-5c68-4965-9e91-147160e6109c"/>
    <ds:schemaRef ds:uri="2aa6056d-07cb-4c75-8e55-e7d203331bcd"/>
    <ds:schemaRef ds:uri="79882294-377c-48a5-b370-4599314cb0ee"/>
    <ds:schemaRef ds:uri="789e0211-f727-4d19-a7ad-b3586bf25e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A723DB-260E-4D84-9856-326B044C4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Award_Outline_Template_Custom</Template>
  <TotalTime>1</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Award_OL_VZW_576p_Data_Manipulation_Series_1_Basic_Data_Manipulation_0.5day</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Award_OL_VZW_576p_Data_Manipulation_Series_1_Basic_Data_Manipulation_0.5day</dc:title>
  <dc:creator>My Hong</dc:creator>
  <cp:lastModifiedBy>James Huckestein</cp:lastModifiedBy>
  <cp:revision>2</cp:revision>
  <cp:lastPrinted>2015-11-06T15:27:00Z</cp:lastPrinted>
  <dcterms:created xsi:type="dcterms:W3CDTF">2017-12-18T16:39:00Z</dcterms:created>
  <dcterms:modified xsi:type="dcterms:W3CDTF">2017-12-18T16:39:00Z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0x0101004E3E9043A24A124F937B3B39B8F762A1</vt:lpwstr>
  </property>
  <property fmtid="{D5CDD505-2E9C-101B-9397-08002B2CF9AE}" pid="3" name="Curriculum">
    <vt:lpwstr>1x &amp; 1xEV-DO</vt:lpwstr>
  </property>
  <property fmtid="{D5CDD505-2E9C-101B-9397-08002B2CF9AE}" pid="4" name="Delivery method">
    <vt:lpwstr>Other</vt:lpwstr>
  </property>
  <property fmtid="{D5CDD505-2E9C-101B-9397-08002B2CF9AE}" pid="5" name="Planned release date">
    <vt:lpwstr>2008-10-20T05:00:00+00:00</vt:lpwstr>
  </property>
  <property fmtid="{D5CDD505-2E9C-101B-9397-08002B2CF9AE}" pid="6" name="Order">
    <vt:r8>23900</vt:r8>
  </property>
  <property fmtid="{D5CDD505-2E9C-101B-9397-08002B2CF9AE}" pid="7" name="TemplateUrl">
    <vt:lpwstr/>
  </property>
  <property fmtid="{D5CDD505-2E9C-101B-9397-08002B2CF9AE}" pid="8" name="_CopySource">
    <vt:lpwstr/>
  </property>
  <property fmtid="{D5CDD505-2E9C-101B-9397-08002B2CF9AE}" pid="9" name="xd_ProgID">
    <vt:lpwstr/>
  </property>
  <property fmtid="{D5CDD505-2E9C-101B-9397-08002B2CF9AE}" pid="10" name="Customer">
    <vt:lpwstr>Award</vt:lpwstr>
  </property>
  <property fmtid="{D5CDD505-2E9C-101B-9397-08002B2CF9AE}" pid="11" name="Practice">
    <vt:lpwstr>NWV</vt:lpwstr>
  </property>
</Properties>
</file>